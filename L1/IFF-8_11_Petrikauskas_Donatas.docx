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DA6A" w14:textId="77777777" w:rsidR="00D560C9" w:rsidRPr="00844988" w:rsidRDefault="00D560C9" w:rsidP="004771C9">
      <w:pPr>
        <w:pStyle w:val="Vireliouraai"/>
      </w:pPr>
      <w:r w:rsidRPr="00844988">
        <w:t>KAUNO TECHNOLOGIJOS UNIVERSITETAS</w:t>
      </w:r>
    </w:p>
    <w:p w14:paraId="05001743" w14:textId="77777777" w:rsidR="00D560C9" w:rsidRPr="00844988" w:rsidRDefault="00AE71E2" w:rsidP="004771C9">
      <w:pPr>
        <w:pStyle w:val="Vireliouraai"/>
      </w:pPr>
      <w:r>
        <w:t xml:space="preserve">INFORMATIKOS </w:t>
      </w:r>
      <w:r w:rsidR="00404E84">
        <w:t>FAKULTETAS</w:t>
      </w:r>
    </w:p>
    <w:p w14:paraId="6F891764" w14:textId="77777777" w:rsidR="00D560C9" w:rsidRPr="00844988" w:rsidRDefault="00D560C9" w:rsidP="004771C9">
      <w:pPr>
        <w:pStyle w:val="Vireliouraai"/>
      </w:pPr>
    </w:p>
    <w:p w14:paraId="79533E0D" w14:textId="77777777" w:rsidR="00D560C9" w:rsidRPr="00844988" w:rsidRDefault="00D560C9" w:rsidP="004771C9">
      <w:pPr>
        <w:pStyle w:val="Vireliouraai"/>
      </w:pPr>
    </w:p>
    <w:p w14:paraId="09807A21" w14:textId="77777777" w:rsidR="00D560C9" w:rsidRPr="00844988" w:rsidRDefault="00D560C9" w:rsidP="004771C9">
      <w:pPr>
        <w:pStyle w:val="Vireliouraai"/>
      </w:pPr>
    </w:p>
    <w:p w14:paraId="20D9EBC7" w14:textId="77777777" w:rsidR="00D560C9" w:rsidRPr="00844988" w:rsidRDefault="00D560C9" w:rsidP="004771C9">
      <w:pPr>
        <w:pStyle w:val="Vireliouraai"/>
      </w:pPr>
    </w:p>
    <w:p w14:paraId="6336F613" w14:textId="77777777" w:rsidR="00D560C9" w:rsidRPr="00844988" w:rsidRDefault="00D560C9" w:rsidP="004771C9">
      <w:pPr>
        <w:pStyle w:val="Vireliouraai"/>
      </w:pPr>
    </w:p>
    <w:p w14:paraId="4E8B2D5D" w14:textId="77777777" w:rsidR="00D560C9" w:rsidRPr="00844988" w:rsidRDefault="00D560C9" w:rsidP="004771C9">
      <w:pPr>
        <w:pStyle w:val="Vireliouraai"/>
      </w:pPr>
    </w:p>
    <w:p w14:paraId="4C58294B" w14:textId="77777777" w:rsidR="004C3D88" w:rsidRPr="00844988" w:rsidRDefault="004C3D88" w:rsidP="004771C9">
      <w:pPr>
        <w:pStyle w:val="Vireliouraai"/>
      </w:pPr>
    </w:p>
    <w:p w14:paraId="6D34FA49" w14:textId="77777777" w:rsidR="004C3D88" w:rsidRPr="00844988" w:rsidRDefault="004C3D88" w:rsidP="004771C9">
      <w:pPr>
        <w:pStyle w:val="Vireliouraai"/>
      </w:pPr>
    </w:p>
    <w:p w14:paraId="2472ACC5" w14:textId="77777777" w:rsidR="00D560C9" w:rsidRPr="00844988" w:rsidRDefault="00D560C9" w:rsidP="004771C9">
      <w:pPr>
        <w:pStyle w:val="Vireliouraai"/>
      </w:pPr>
    </w:p>
    <w:p w14:paraId="5E5ACAEB" w14:textId="77777777" w:rsidR="00D560C9" w:rsidRPr="00844988" w:rsidRDefault="00D560C9" w:rsidP="004771C9">
      <w:pPr>
        <w:pStyle w:val="Vireliouraai"/>
      </w:pPr>
    </w:p>
    <w:p w14:paraId="5C2792E7" w14:textId="77777777" w:rsidR="00D560C9" w:rsidRPr="00844988" w:rsidRDefault="00D560C9" w:rsidP="004771C9">
      <w:pPr>
        <w:pStyle w:val="Vireliouraai"/>
      </w:pPr>
    </w:p>
    <w:p w14:paraId="753B9995" w14:textId="77777777" w:rsidR="004C3D88" w:rsidRPr="00844988" w:rsidRDefault="000D7125" w:rsidP="004771C9">
      <w:pPr>
        <w:pStyle w:val="Ataskaitospavadinimas"/>
      </w:pPr>
      <w:bookmarkStart w:id="0" w:name="modulis"/>
      <w:r>
        <w:t>Objektini</w:t>
      </w:r>
      <w:r w:rsidR="00D02DD4">
        <w:t>s</w:t>
      </w:r>
      <w:r>
        <w:t xml:space="preserve"> programavim</w:t>
      </w:r>
      <w:r w:rsidR="00D02DD4">
        <w:t>as</w:t>
      </w:r>
      <w:r w:rsidR="00AE71E2">
        <w:t xml:space="preserve"> </w:t>
      </w:r>
      <w:r w:rsidR="00D02DD4">
        <w:t>II</w:t>
      </w:r>
      <w:r w:rsidR="00AE71E2">
        <w:t xml:space="preserve"> (P175B123</w:t>
      </w:r>
      <w:r>
        <w:t>)</w:t>
      </w:r>
      <w:bookmarkEnd w:id="0"/>
    </w:p>
    <w:p w14:paraId="0A7FD807" w14:textId="77777777" w:rsidR="00D560C9" w:rsidRPr="00844988" w:rsidRDefault="00552B41" w:rsidP="004771C9">
      <w:pPr>
        <w:pStyle w:val="Ataskaita"/>
      </w:pPr>
      <w:r>
        <w:t>Darbų aplankas</w:t>
      </w:r>
    </w:p>
    <w:p w14:paraId="658F316C" w14:textId="77777777" w:rsidR="00D560C9" w:rsidRPr="00844988" w:rsidRDefault="00D560C9" w:rsidP="004771C9">
      <w:pPr>
        <w:pStyle w:val="Vireliouraai"/>
      </w:pPr>
    </w:p>
    <w:p w14:paraId="4167F4DF" w14:textId="77777777" w:rsidR="00D560C9" w:rsidRPr="00844988" w:rsidRDefault="00D560C9" w:rsidP="004771C9">
      <w:pPr>
        <w:pStyle w:val="Vireliouraai"/>
      </w:pPr>
    </w:p>
    <w:p w14:paraId="4C29D36C" w14:textId="77777777" w:rsidR="00D560C9" w:rsidRPr="00844988" w:rsidRDefault="00D560C9" w:rsidP="004771C9">
      <w:pPr>
        <w:pStyle w:val="Vireliouraai"/>
      </w:pPr>
    </w:p>
    <w:p w14:paraId="7BA0A9DA" w14:textId="77777777" w:rsidR="00D560C9" w:rsidRPr="00844988" w:rsidRDefault="00D560C9" w:rsidP="004771C9">
      <w:pPr>
        <w:pStyle w:val="Vireliouraai"/>
      </w:pPr>
    </w:p>
    <w:p w14:paraId="5DA1054F" w14:textId="77777777" w:rsidR="00D560C9" w:rsidRPr="00844988" w:rsidRDefault="00D560C9" w:rsidP="004771C9">
      <w:pPr>
        <w:pStyle w:val="Vireliouraai"/>
      </w:pPr>
    </w:p>
    <w:p w14:paraId="05557DF2" w14:textId="77777777" w:rsidR="00D560C9" w:rsidRPr="00844988" w:rsidRDefault="00D560C9" w:rsidP="004771C9">
      <w:pPr>
        <w:pStyle w:val="Vireliouraai"/>
      </w:pPr>
    </w:p>
    <w:p w14:paraId="3BCD6303" w14:textId="77777777" w:rsidR="004771C9" w:rsidRDefault="004771C9" w:rsidP="00EB5168">
      <w:pPr>
        <w:pStyle w:val="Autorius"/>
      </w:pPr>
      <w:r>
        <w:t xml:space="preserve">Atliko: </w:t>
      </w:r>
    </w:p>
    <w:p w14:paraId="515C4979" w14:textId="08033081" w:rsidR="004771C9" w:rsidRDefault="004771C9" w:rsidP="00EB5168">
      <w:pPr>
        <w:pStyle w:val="Autorius"/>
      </w:pPr>
      <w:r>
        <w:tab/>
      </w:r>
      <w:bookmarkStart w:id="1" w:name="Grupe"/>
      <w:r w:rsidR="00AE7C8B">
        <w:fldChar w:fldCharType="begin">
          <w:ffData>
            <w:name w:val="Grupe"/>
            <w:enabled/>
            <w:calcOnExit w:val="0"/>
            <w:textInput>
              <w:default w:val="&lt;GRUPĖ&gt;"/>
              <w:maxLength w:val="8"/>
              <w:format w:val="Didžiosios raidės"/>
            </w:textInput>
          </w:ffData>
        </w:fldChar>
      </w:r>
      <w:r w:rsidR="00AE7C8B">
        <w:instrText xml:space="preserve"> FORMTEXT </w:instrText>
      </w:r>
      <w:r w:rsidR="00AE7C8B">
        <w:fldChar w:fldCharType="separate"/>
      </w:r>
      <w:bookmarkStart w:id="2" w:name="_GoBack"/>
      <w:r w:rsidR="00950456">
        <w:t>IFF-8/11</w:t>
      </w:r>
      <w:bookmarkEnd w:id="2"/>
      <w:r w:rsidR="00AE7C8B">
        <w:fldChar w:fldCharType="end"/>
      </w:r>
      <w:bookmarkEnd w:id="1"/>
      <w:r w:rsidR="00AE7C8B">
        <w:t xml:space="preserve"> </w:t>
      </w:r>
      <w:r>
        <w:t xml:space="preserve">gr. </w:t>
      </w:r>
      <w:r w:rsidR="00AE7C8B">
        <w:t>studentas</w:t>
      </w:r>
    </w:p>
    <w:p w14:paraId="5C7B8990" w14:textId="77777777" w:rsidR="00D560C9" w:rsidRPr="00844988" w:rsidRDefault="004771C9" w:rsidP="00EB5168">
      <w:pPr>
        <w:pStyle w:val="Autorius"/>
      </w:pPr>
      <w:r>
        <w:tab/>
      </w:r>
      <w:bookmarkStart w:id="3" w:name="Pavarde"/>
      <w:r w:rsidR="00AE7C8B">
        <w:fldChar w:fldCharType="begin">
          <w:ffData>
            <w:name w:val="Pavarde"/>
            <w:enabled/>
            <w:calcOnExit w:val="0"/>
            <w:textInput>
              <w:default w:val="&lt;Vardas Pavardė&gt;"/>
              <w:format w:val="Pirmos didžiosios"/>
            </w:textInput>
          </w:ffData>
        </w:fldChar>
      </w:r>
      <w:r w:rsidR="00AE7C8B">
        <w:instrText xml:space="preserve"> FORMTEXT </w:instrText>
      </w:r>
      <w:r w:rsidR="00AE7C8B">
        <w:fldChar w:fldCharType="separate"/>
      </w:r>
      <w:r w:rsidR="00AF6538">
        <w:t>Donatas Petrikauskas</w:t>
      </w:r>
      <w:r w:rsidR="00AE7C8B">
        <w:fldChar w:fldCharType="end"/>
      </w:r>
      <w:bookmarkEnd w:id="3"/>
    </w:p>
    <w:p w14:paraId="0A5934A7" w14:textId="44EBB486"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950456">
        <w:rPr>
          <w:noProof/>
        </w:rPr>
        <w:t>2019 m. vasario 18 d.</w:t>
      </w:r>
      <w:r w:rsidR="00844988" w:rsidRPr="00844988">
        <w:fldChar w:fldCharType="end"/>
      </w:r>
    </w:p>
    <w:p w14:paraId="1B45AE41" w14:textId="77777777" w:rsidR="004771C9" w:rsidRDefault="00D560C9" w:rsidP="00EB5168">
      <w:pPr>
        <w:pStyle w:val="Autorius"/>
      </w:pPr>
      <w:r w:rsidRPr="0052026C">
        <w:t>Priėmė:</w:t>
      </w:r>
    </w:p>
    <w:p w14:paraId="5B3AC74F" w14:textId="77777777" w:rsidR="00D560C9" w:rsidRPr="0052026C" w:rsidRDefault="004771C9" w:rsidP="00EB5168">
      <w:pPr>
        <w:pStyle w:val="Autorius"/>
      </w:pPr>
      <w:r>
        <w:tab/>
      </w:r>
      <w:bookmarkStart w:id="4" w:name="Destytojas"/>
      <w:r w:rsidR="00AE7C8B">
        <w:fldChar w:fldCharType="begin">
          <w:ffData>
            <w:name w:val="Destytojas"/>
            <w:enabled/>
            <w:calcOnExit w:val="0"/>
            <w:textInput>
              <w:default w:val="Doc. Aštrys Kirvaitis"/>
              <w:format w:val="Pirmos didžiosios"/>
            </w:textInput>
          </w:ffData>
        </w:fldChar>
      </w:r>
      <w:r w:rsidR="00AE7C8B">
        <w:instrText xml:space="preserve"> FORMTEXT </w:instrText>
      </w:r>
      <w:r w:rsidR="00AE7C8B">
        <w:fldChar w:fldCharType="separate"/>
      </w:r>
      <w:r w:rsidR="00AF6538">
        <w:t>Doc. Romas Marcinkevičius</w:t>
      </w:r>
      <w:r w:rsidR="00AE7C8B">
        <w:fldChar w:fldCharType="end"/>
      </w:r>
      <w:bookmarkEnd w:id="4"/>
    </w:p>
    <w:p w14:paraId="78FCF76A" w14:textId="77777777" w:rsidR="00CD58DB" w:rsidRPr="00844988" w:rsidRDefault="00CD58DB" w:rsidP="004771C9">
      <w:pPr>
        <w:pStyle w:val="Vireliouraai"/>
      </w:pPr>
    </w:p>
    <w:p w14:paraId="1BAC95EC" w14:textId="77777777" w:rsidR="00D560C9" w:rsidRPr="00844988" w:rsidRDefault="00D560C9" w:rsidP="004771C9">
      <w:pPr>
        <w:pStyle w:val="Vireliouraai"/>
      </w:pPr>
    </w:p>
    <w:p w14:paraId="47002E50" w14:textId="77777777" w:rsidR="00D560C9" w:rsidRPr="00844988" w:rsidRDefault="00D560C9" w:rsidP="004771C9">
      <w:pPr>
        <w:pStyle w:val="Vireliouraai"/>
      </w:pPr>
    </w:p>
    <w:p w14:paraId="6CFD9A03" w14:textId="77777777" w:rsidR="00CD58DB" w:rsidRDefault="00CD58DB" w:rsidP="004771C9">
      <w:pPr>
        <w:pStyle w:val="Vireliouraai"/>
      </w:pPr>
    </w:p>
    <w:p w14:paraId="580A54F5" w14:textId="77777777" w:rsidR="00CD58DB" w:rsidRDefault="00CD58DB" w:rsidP="004771C9">
      <w:pPr>
        <w:pStyle w:val="Vireliouraai"/>
      </w:pPr>
    </w:p>
    <w:p w14:paraId="1F6A1C30" w14:textId="77777777" w:rsidR="00CD58DB" w:rsidRDefault="00CD58DB" w:rsidP="004771C9">
      <w:pPr>
        <w:pStyle w:val="Vireliouraai"/>
      </w:pPr>
    </w:p>
    <w:p w14:paraId="44C82777" w14:textId="77777777" w:rsidR="0052026C" w:rsidRPr="00844988" w:rsidRDefault="0052026C" w:rsidP="004771C9">
      <w:pPr>
        <w:pStyle w:val="Vireliouraai"/>
      </w:pPr>
    </w:p>
    <w:p w14:paraId="4D9EEBC1" w14:textId="5D2E74D4" w:rsidR="0052026C" w:rsidRDefault="00D560C9" w:rsidP="004771C9">
      <w:pPr>
        <w:pStyle w:val="Vireliouraai"/>
      </w:pPr>
      <w:r w:rsidRPr="00844988">
        <w:t xml:space="preserve">KAUNAS </w:t>
      </w:r>
      <w:r w:rsidR="00D02DD4">
        <w:fldChar w:fldCharType="begin"/>
      </w:r>
      <w:r w:rsidR="00D02DD4">
        <w:instrText xml:space="preserve"> TIME \@ "yyyy" </w:instrText>
      </w:r>
      <w:r w:rsidR="00D02DD4">
        <w:fldChar w:fldCharType="separate"/>
      </w:r>
      <w:r w:rsidR="00950456">
        <w:rPr>
          <w:noProof/>
        </w:rPr>
        <w:t>2019</w:t>
      </w:r>
      <w:r w:rsidR="00D02DD4">
        <w:fldChar w:fldCharType="end"/>
      </w:r>
    </w:p>
    <w:p w14:paraId="64C717B0" w14:textId="77777777"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14:paraId="44E4AD34" w14:textId="77777777" w:rsidR="00D560C9" w:rsidRPr="00552B41" w:rsidRDefault="00D560C9" w:rsidP="00552B41">
      <w:pPr>
        <w:pStyle w:val="Vireliouraai"/>
      </w:pPr>
      <w:r w:rsidRPr="00844988">
        <w:lastRenderedPageBreak/>
        <w:t>TURINYS</w:t>
      </w:r>
    </w:p>
    <w:p w14:paraId="13D57DCF" w14:textId="77777777" w:rsidR="00291C8F" w:rsidRPr="00844988" w:rsidRDefault="00291C8F" w:rsidP="0052026C"/>
    <w:p w14:paraId="0048207B" w14:textId="77777777"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14:paraId="6A12BD96" w14:textId="6AC05937" w:rsidR="00B63585" w:rsidRDefault="00D560C9">
      <w:pPr>
        <w:pStyle w:val="Turinys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B63585">
        <w:rPr>
          <w:noProof/>
        </w:rPr>
        <w:t>1.</w:t>
      </w:r>
      <w:r w:rsidR="00B63585">
        <w:rPr>
          <w:rFonts w:asciiTheme="minorHAnsi" w:eastAsiaTheme="minorEastAsia" w:hAnsiTheme="minorHAnsi" w:cstheme="minorBidi"/>
          <w:b w:val="0"/>
          <w:noProof/>
          <w:sz w:val="22"/>
          <w:szCs w:val="22"/>
          <w:lang w:eastAsia="lt-LT"/>
        </w:rPr>
        <w:tab/>
      </w:r>
      <w:r w:rsidR="00B63585">
        <w:rPr>
          <w:noProof/>
        </w:rPr>
        <w:t>Rekursija (L1)</w:t>
      </w:r>
      <w:r w:rsidR="00B63585">
        <w:rPr>
          <w:noProof/>
        </w:rPr>
        <w:tab/>
      </w:r>
      <w:r w:rsidR="00B63585">
        <w:rPr>
          <w:noProof/>
        </w:rPr>
        <w:fldChar w:fldCharType="begin"/>
      </w:r>
      <w:r w:rsidR="00B63585">
        <w:rPr>
          <w:noProof/>
        </w:rPr>
        <w:instrText xml:space="preserve"> PAGEREF _Toc1408008 \h </w:instrText>
      </w:r>
      <w:r w:rsidR="00B63585">
        <w:rPr>
          <w:noProof/>
        </w:rPr>
      </w:r>
      <w:r w:rsidR="00B63585">
        <w:rPr>
          <w:noProof/>
        </w:rPr>
        <w:fldChar w:fldCharType="separate"/>
      </w:r>
      <w:r w:rsidR="00950456">
        <w:rPr>
          <w:noProof/>
        </w:rPr>
        <w:t>3</w:t>
      </w:r>
      <w:r w:rsidR="00B63585">
        <w:rPr>
          <w:noProof/>
        </w:rPr>
        <w:fldChar w:fldCharType="end"/>
      </w:r>
    </w:p>
    <w:p w14:paraId="6C001874" w14:textId="50AF1B48" w:rsidR="00B63585" w:rsidRDefault="00B63585">
      <w:pPr>
        <w:pStyle w:val="Turinys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_Toc1408009 \h </w:instrText>
      </w:r>
      <w:r>
        <w:rPr>
          <w:noProof/>
        </w:rPr>
      </w:r>
      <w:r>
        <w:rPr>
          <w:noProof/>
        </w:rPr>
        <w:fldChar w:fldCharType="separate"/>
      </w:r>
      <w:r w:rsidR="00950456">
        <w:rPr>
          <w:noProof/>
        </w:rPr>
        <w:t>3</w:t>
      </w:r>
      <w:r>
        <w:rPr>
          <w:noProof/>
        </w:rPr>
        <w:fldChar w:fldCharType="end"/>
      </w:r>
    </w:p>
    <w:p w14:paraId="5AB7171F" w14:textId="3D7FCE9D" w:rsidR="00B63585" w:rsidRDefault="00B63585">
      <w:pPr>
        <w:pStyle w:val="Turinys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_Toc1408010 \h </w:instrText>
      </w:r>
      <w:r>
        <w:rPr>
          <w:noProof/>
        </w:rPr>
      </w:r>
      <w:r>
        <w:rPr>
          <w:noProof/>
        </w:rPr>
        <w:fldChar w:fldCharType="separate"/>
      </w:r>
      <w:r w:rsidR="00950456">
        <w:rPr>
          <w:noProof/>
        </w:rPr>
        <w:t>3</w:t>
      </w:r>
      <w:r>
        <w:rPr>
          <w:noProof/>
        </w:rPr>
        <w:fldChar w:fldCharType="end"/>
      </w:r>
    </w:p>
    <w:p w14:paraId="3CFED934" w14:textId="36082A8C" w:rsidR="00B63585" w:rsidRDefault="00B63585">
      <w:pPr>
        <w:pStyle w:val="Turinys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_Toc1408011 \h </w:instrText>
      </w:r>
      <w:r>
        <w:rPr>
          <w:noProof/>
        </w:rPr>
      </w:r>
      <w:r>
        <w:rPr>
          <w:noProof/>
        </w:rPr>
        <w:fldChar w:fldCharType="separate"/>
      </w:r>
      <w:r w:rsidR="00950456">
        <w:rPr>
          <w:noProof/>
        </w:rPr>
        <w:t>3</w:t>
      </w:r>
      <w:r>
        <w:rPr>
          <w:noProof/>
        </w:rPr>
        <w:fldChar w:fldCharType="end"/>
      </w:r>
    </w:p>
    <w:p w14:paraId="17DF6AAC" w14:textId="4149D142" w:rsidR="00B63585" w:rsidRDefault="00B63585">
      <w:pPr>
        <w:pStyle w:val="Turinys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_Toc1408012 \h </w:instrText>
      </w:r>
      <w:r>
        <w:rPr>
          <w:noProof/>
        </w:rPr>
      </w:r>
      <w:r>
        <w:rPr>
          <w:noProof/>
        </w:rPr>
        <w:fldChar w:fldCharType="separate"/>
      </w:r>
      <w:r w:rsidR="00950456">
        <w:rPr>
          <w:noProof/>
        </w:rPr>
        <w:t>4</w:t>
      </w:r>
      <w:r>
        <w:rPr>
          <w:noProof/>
        </w:rPr>
        <w:fldChar w:fldCharType="end"/>
      </w:r>
    </w:p>
    <w:p w14:paraId="710C0699" w14:textId="01D07BD9" w:rsidR="00B63585" w:rsidRDefault="00B63585">
      <w:pPr>
        <w:pStyle w:val="Turinys2"/>
        <w:rPr>
          <w:rFonts w:asciiTheme="minorHAnsi" w:eastAsiaTheme="minorEastAsia" w:hAnsiTheme="minorHAnsi" w:cstheme="minorBidi"/>
          <w:noProof/>
          <w:sz w:val="22"/>
          <w:szCs w:val="22"/>
          <w:lang w:eastAsia="lt-LT"/>
        </w:rPr>
      </w:pPr>
      <w:r>
        <w:rPr>
          <w:noProof/>
        </w:rPr>
        <w:t>1.5.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_Toc1408013 \h </w:instrText>
      </w:r>
      <w:r>
        <w:rPr>
          <w:noProof/>
        </w:rPr>
      </w:r>
      <w:r>
        <w:rPr>
          <w:noProof/>
        </w:rPr>
        <w:fldChar w:fldCharType="separate"/>
      </w:r>
      <w:r w:rsidR="00950456">
        <w:rPr>
          <w:noProof/>
        </w:rPr>
        <w:t>4</w:t>
      </w:r>
      <w:r>
        <w:rPr>
          <w:noProof/>
        </w:rPr>
        <w:fldChar w:fldCharType="end"/>
      </w:r>
    </w:p>
    <w:p w14:paraId="75660BAC" w14:textId="4A41F6CF" w:rsidR="00B63585" w:rsidRDefault="00B63585">
      <w:pPr>
        <w:pStyle w:val="Turinys2"/>
        <w:rPr>
          <w:rFonts w:asciiTheme="minorHAnsi" w:eastAsiaTheme="minorEastAsia" w:hAnsiTheme="minorHAnsi" w:cstheme="minorBidi"/>
          <w:noProof/>
          <w:sz w:val="22"/>
          <w:szCs w:val="22"/>
          <w:lang w:eastAsia="lt-LT"/>
        </w:rPr>
      </w:pPr>
      <w:r>
        <w:rPr>
          <w:noProof/>
        </w:rPr>
        <w:t>1.6.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_Toc1408014 \h </w:instrText>
      </w:r>
      <w:r>
        <w:rPr>
          <w:noProof/>
        </w:rPr>
      </w:r>
      <w:r>
        <w:rPr>
          <w:noProof/>
        </w:rPr>
        <w:fldChar w:fldCharType="separate"/>
      </w:r>
      <w:r w:rsidR="00950456">
        <w:rPr>
          <w:noProof/>
        </w:rPr>
        <w:t>4</w:t>
      </w:r>
      <w:r>
        <w:rPr>
          <w:noProof/>
        </w:rPr>
        <w:fldChar w:fldCharType="end"/>
      </w:r>
    </w:p>
    <w:p w14:paraId="66DABB7F" w14:textId="07A018E3" w:rsidR="00B63585" w:rsidRDefault="00B63585">
      <w:pPr>
        <w:pStyle w:val="Turinys2"/>
        <w:rPr>
          <w:rFonts w:asciiTheme="minorHAnsi" w:eastAsiaTheme="minorEastAsia" w:hAnsiTheme="minorHAnsi" w:cstheme="minorBidi"/>
          <w:noProof/>
          <w:sz w:val="22"/>
          <w:szCs w:val="22"/>
          <w:lang w:eastAsia="lt-LT"/>
        </w:rPr>
      </w:pPr>
      <w:r>
        <w:rPr>
          <w:noProof/>
        </w:rPr>
        <w:t>1.7.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_Toc1408015 \h </w:instrText>
      </w:r>
      <w:r>
        <w:rPr>
          <w:noProof/>
        </w:rPr>
      </w:r>
      <w:r>
        <w:rPr>
          <w:noProof/>
        </w:rPr>
        <w:fldChar w:fldCharType="separate"/>
      </w:r>
      <w:r w:rsidR="00950456">
        <w:rPr>
          <w:noProof/>
        </w:rPr>
        <w:t>9</w:t>
      </w:r>
      <w:r>
        <w:rPr>
          <w:noProof/>
        </w:rPr>
        <w:fldChar w:fldCharType="end"/>
      </w:r>
    </w:p>
    <w:p w14:paraId="7057D445" w14:textId="7FA1AF06" w:rsidR="00B63585" w:rsidRDefault="00B63585">
      <w:pPr>
        <w:pStyle w:val="Turinys2"/>
        <w:rPr>
          <w:rFonts w:asciiTheme="minorHAnsi" w:eastAsiaTheme="minorEastAsia" w:hAnsiTheme="minorHAnsi" w:cstheme="minorBidi"/>
          <w:noProof/>
          <w:sz w:val="22"/>
          <w:szCs w:val="22"/>
          <w:lang w:eastAsia="lt-LT"/>
        </w:rPr>
      </w:pPr>
      <w:r>
        <w:rPr>
          <w:noProof/>
        </w:rPr>
        <w:t>1.8.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_Toc1408016 \h </w:instrText>
      </w:r>
      <w:r>
        <w:rPr>
          <w:noProof/>
        </w:rPr>
      </w:r>
      <w:r>
        <w:rPr>
          <w:noProof/>
        </w:rPr>
        <w:fldChar w:fldCharType="separate"/>
      </w:r>
      <w:r w:rsidR="00950456">
        <w:rPr>
          <w:noProof/>
        </w:rPr>
        <w:t>10</w:t>
      </w:r>
      <w:r>
        <w:rPr>
          <w:noProof/>
        </w:rPr>
        <w:fldChar w:fldCharType="end"/>
      </w:r>
    </w:p>
    <w:p w14:paraId="747752CD" w14:textId="2246AF63" w:rsidR="00B63585" w:rsidRDefault="00B63585">
      <w:pPr>
        <w:pStyle w:val="Turinys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Dinaminis atminties valdymas (L2)</w:t>
      </w:r>
      <w:r>
        <w:rPr>
          <w:noProof/>
        </w:rPr>
        <w:tab/>
      </w:r>
      <w:r>
        <w:rPr>
          <w:noProof/>
        </w:rPr>
        <w:fldChar w:fldCharType="begin"/>
      </w:r>
      <w:r>
        <w:rPr>
          <w:noProof/>
        </w:rPr>
        <w:instrText xml:space="preserve"> PAGEREF _Toc1408017 \h </w:instrText>
      </w:r>
      <w:r>
        <w:rPr>
          <w:noProof/>
        </w:rPr>
      </w:r>
      <w:r>
        <w:rPr>
          <w:noProof/>
        </w:rPr>
        <w:fldChar w:fldCharType="separate"/>
      </w:r>
      <w:r w:rsidR="00950456">
        <w:rPr>
          <w:noProof/>
        </w:rPr>
        <w:t>11</w:t>
      </w:r>
      <w:r>
        <w:rPr>
          <w:noProof/>
        </w:rPr>
        <w:fldChar w:fldCharType="end"/>
      </w:r>
    </w:p>
    <w:p w14:paraId="20B06681" w14:textId="34A56709" w:rsidR="00B63585" w:rsidRDefault="00B63585">
      <w:pPr>
        <w:pStyle w:val="Turinys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_Toc1408018 \h </w:instrText>
      </w:r>
      <w:r>
        <w:rPr>
          <w:noProof/>
        </w:rPr>
      </w:r>
      <w:r>
        <w:rPr>
          <w:noProof/>
        </w:rPr>
        <w:fldChar w:fldCharType="separate"/>
      </w:r>
      <w:r w:rsidR="00950456">
        <w:rPr>
          <w:noProof/>
        </w:rPr>
        <w:t>11</w:t>
      </w:r>
      <w:r>
        <w:rPr>
          <w:noProof/>
        </w:rPr>
        <w:fldChar w:fldCharType="end"/>
      </w:r>
    </w:p>
    <w:p w14:paraId="2A592939" w14:textId="5275DABA" w:rsidR="00B63585" w:rsidRDefault="00B63585">
      <w:pPr>
        <w:pStyle w:val="Turinys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_Toc1408019 \h </w:instrText>
      </w:r>
      <w:r>
        <w:rPr>
          <w:noProof/>
        </w:rPr>
      </w:r>
      <w:r>
        <w:rPr>
          <w:noProof/>
        </w:rPr>
        <w:fldChar w:fldCharType="separate"/>
      </w:r>
      <w:r w:rsidR="00950456">
        <w:rPr>
          <w:noProof/>
        </w:rPr>
        <w:t>11</w:t>
      </w:r>
      <w:r>
        <w:rPr>
          <w:noProof/>
        </w:rPr>
        <w:fldChar w:fldCharType="end"/>
      </w:r>
    </w:p>
    <w:p w14:paraId="398F38B0" w14:textId="6E41C580" w:rsidR="00B63585" w:rsidRDefault="00B63585">
      <w:pPr>
        <w:pStyle w:val="Turinys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_Toc1408020 \h </w:instrText>
      </w:r>
      <w:r>
        <w:rPr>
          <w:noProof/>
        </w:rPr>
      </w:r>
      <w:r>
        <w:rPr>
          <w:noProof/>
        </w:rPr>
        <w:fldChar w:fldCharType="separate"/>
      </w:r>
      <w:r w:rsidR="00950456">
        <w:rPr>
          <w:noProof/>
        </w:rPr>
        <w:t>11</w:t>
      </w:r>
      <w:r>
        <w:rPr>
          <w:noProof/>
        </w:rPr>
        <w:fldChar w:fldCharType="end"/>
      </w:r>
    </w:p>
    <w:p w14:paraId="467E8EA1" w14:textId="53EA1A5E" w:rsidR="00B63585" w:rsidRDefault="00B63585">
      <w:pPr>
        <w:pStyle w:val="Turinys2"/>
        <w:rPr>
          <w:rFonts w:asciiTheme="minorHAnsi" w:eastAsiaTheme="minorEastAsia" w:hAnsiTheme="minorHAnsi" w:cstheme="minorBidi"/>
          <w:noProof/>
          <w:sz w:val="22"/>
          <w:szCs w:val="22"/>
          <w:lang w:eastAsia="lt-LT"/>
        </w:rPr>
      </w:pPr>
      <w:r>
        <w:rPr>
          <w:noProof/>
        </w:rPr>
        <w:t>2.4.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_Toc1408021 \h </w:instrText>
      </w:r>
      <w:r>
        <w:rPr>
          <w:noProof/>
        </w:rPr>
      </w:r>
      <w:r>
        <w:rPr>
          <w:noProof/>
        </w:rPr>
        <w:fldChar w:fldCharType="separate"/>
      </w:r>
      <w:r w:rsidR="00950456">
        <w:rPr>
          <w:noProof/>
        </w:rPr>
        <w:t>11</w:t>
      </w:r>
      <w:r>
        <w:rPr>
          <w:noProof/>
        </w:rPr>
        <w:fldChar w:fldCharType="end"/>
      </w:r>
    </w:p>
    <w:p w14:paraId="00329667" w14:textId="10F1BE89" w:rsidR="00B63585" w:rsidRDefault="00B63585">
      <w:pPr>
        <w:pStyle w:val="Turinys2"/>
        <w:rPr>
          <w:rFonts w:asciiTheme="minorHAnsi" w:eastAsiaTheme="minorEastAsia" w:hAnsiTheme="minorHAnsi" w:cstheme="minorBidi"/>
          <w:noProof/>
          <w:sz w:val="22"/>
          <w:szCs w:val="22"/>
          <w:lang w:eastAsia="lt-LT"/>
        </w:rPr>
      </w:pPr>
      <w:r>
        <w:rPr>
          <w:noProof/>
        </w:rPr>
        <w:t>2.5.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_Toc1408022 \h </w:instrText>
      </w:r>
      <w:r>
        <w:rPr>
          <w:noProof/>
        </w:rPr>
      </w:r>
      <w:r>
        <w:rPr>
          <w:noProof/>
        </w:rPr>
        <w:fldChar w:fldCharType="separate"/>
      </w:r>
      <w:r w:rsidR="00950456">
        <w:rPr>
          <w:noProof/>
        </w:rPr>
        <w:t>11</w:t>
      </w:r>
      <w:r>
        <w:rPr>
          <w:noProof/>
        </w:rPr>
        <w:fldChar w:fldCharType="end"/>
      </w:r>
    </w:p>
    <w:p w14:paraId="2FC08DB7" w14:textId="6D976436" w:rsidR="00B63585" w:rsidRDefault="00B63585">
      <w:pPr>
        <w:pStyle w:val="Turinys2"/>
        <w:rPr>
          <w:rFonts w:asciiTheme="minorHAnsi" w:eastAsiaTheme="minorEastAsia" w:hAnsiTheme="minorHAnsi" w:cstheme="minorBidi"/>
          <w:noProof/>
          <w:sz w:val="22"/>
          <w:szCs w:val="22"/>
          <w:lang w:eastAsia="lt-LT"/>
        </w:rPr>
      </w:pPr>
      <w:r>
        <w:rPr>
          <w:noProof/>
        </w:rPr>
        <w:t>2.6.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_Toc1408023 \h </w:instrText>
      </w:r>
      <w:r>
        <w:rPr>
          <w:noProof/>
        </w:rPr>
      </w:r>
      <w:r>
        <w:rPr>
          <w:noProof/>
        </w:rPr>
        <w:fldChar w:fldCharType="separate"/>
      </w:r>
      <w:r w:rsidR="00950456">
        <w:rPr>
          <w:noProof/>
        </w:rPr>
        <w:t>11</w:t>
      </w:r>
      <w:r>
        <w:rPr>
          <w:noProof/>
        </w:rPr>
        <w:fldChar w:fldCharType="end"/>
      </w:r>
    </w:p>
    <w:p w14:paraId="090963FA" w14:textId="7F1C729A" w:rsidR="00B63585" w:rsidRDefault="00B63585">
      <w:pPr>
        <w:pStyle w:val="Turinys2"/>
        <w:rPr>
          <w:rFonts w:asciiTheme="minorHAnsi" w:eastAsiaTheme="minorEastAsia" w:hAnsiTheme="minorHAnsi" w:cstheme="minorBidi"/>
          <w:noProof/>
          <w:sz w:val="22"/>
          <w:szCs w:val="22"/>
          <w:lang w:eastAsia="lt-LT"/>
        </w:rPr>
      </w:pPr>
      <w:r>
        <w:rPr>
          <w:noProof/>
        </w:rPr>
        <w:t>2.7.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_Toc1408024 \h </w:instrText>
      </w:r>
      <w:r>
        <w:rPr>
          <w:noProof/>
        </w:rPr>
      </w:r>
      <w:r>
        <w:rPr>
          <w:noProof/>
        </w:rPr>
        <w:fldChar w:fldCharType="separate"/>
      </w:r>
      <w:r w:rsidR="00950456">
        <w:rPr>
          <w:noProof/>
        </w:rPr>
        <w:t>11</w:t>
      </w:r>
      <w:r>
        <w:rPr>
          <w:noProof/>
        </w:rPr>
        <w:fldChar w:fldCharType="end"/>
      </w:r>
    </w:p>
    <w:p w14:paraId="484D1C0D" w14:textId="2E54A197" w:rsidR="00B63585" w:rsidRDefault="00B63585">
      <w:pPr>
        <w:pStyle w:val="Turinys2"/>
        <w:rPr>
          <w:rFonts w:asciiTheme="minorHAnsi" w:eastAsiaTheme="minorEastAsia" w:hAnsiTheme="minorHAnsi" w:cstheme="minorBidi"/>
          <w:noProof/>
          <w:sz w:val="22"/>
          <w:szCs w:val="22"/>
          <w:lang w:eastAsia="lt-LT"/>
        </w:rPr>
      </w:pPr>
      <w:r>
        <w:rPr>
          <w:noProof/>
        </w:rPr>
        <w:t>2.8.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_Toc1408025 \h </w:instrText>
      </w:r>
      <w:r>
        <w:rPr>
          <w:noProof/>
        </w:rPr>
      </w:r>
      <w:r>
        <w:rPr>
          <w:noProof/>
        </w:rPr>
        <w:fldChar w:fldCharType="separate"/>
      </w:r>
      <w:r w:rsidR="00950456">
        <w:rPr>
          <w:noProof/>
        </w:rPr>
        <w:t>11</w:t>
      </w:r>
      <w:r>
        <w:rPr>
          <w:noProof/>
        </w:rPr>
        <w:fldChar w:fldCharType="end"/>
      </w:r>
    </w:p>
    <w:p w14:paraId="5139FB55" w14:textId="32378A37" w:rsidR="00B63585" w:rsidRDefault="00B63585">
      <w:pPr>
        <w:pStyle w:val="Turinys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Bendrinės klasės ir sąsajos (L3)</w:t>
      </w:r>
      <w:r>
        <w:rPr>
          <w:noProof/>
        </w:rPr>
        <w:tab/>
      </w:r>
      <w:r>
        <w:rPr>
          <w:noProof/>
        </w:rPr>
        <w:fldChar w:fldCharType="begin"/>
      </w:r>
      <w:r>
        <w:rPr>
          <w:noProof/>
        </w:rPr>
        <w:instrText xml:space="preserve"> PAGEREF _Toc1408026 \h </w:instrText>
      </w:r>
      <w:r>
        <w:rPr>
          <w:noProof/>
        </w:rPr>
      </w:r>
      <w:r>
        <w:rPr>
          <w:noProof/>
        </w:rPr>
        <w:fldChar w:fldCharType="separate"/>
      </w:r>
      <w:r w:rsidR="00950456">
        <w:rPr>
          <w:noProof/>
        </w:rPr>
        <w:t>12</w:t>
      </w:r>
      <w:r>
        <w:rPr>
          <w:noProof/>
        </w:rPr>
        <w:fldChar w:fldCharType="end"/>
      </w:r>
    </w:p>
    <w:p w14:paraId="386BD933" w14:textId="7464657F" w:rsidR="00B63585" w:rsidRDefault="00B63585">
      <w:pPr>
        <w:pStyle w:val="Turinys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_Toc1408027 \h </w:instrText>
      </w:r>
      <w:r>
        <w:rPr>
          <w:noProof/>
        </w:rPr>
      </w:r>
      <w:r>
        <w:rPr>
          <w:noProof/>
        </w:rPr>
        <w:fldChar w:fldCharType="separate"/>
      </w:r>
      <w:r w:rsidR="00950456">
        <w:rPr>
          <w:noProof/>
        </w:rPr>
        <w:t>12</w:t>
      </w:r>
      <w:r>
        <w:rPr>
          <w:noProof/>
        </w:rPr>
        <w:fldChar w:fldCharType="end"/>
      </w:r>
    </w:p>
    <w:p w14:paraId="1C7853E5" w14:textId="1351105B" w:rsidR="00B63585" w:rsidRDefault="00B63585">
      <w:pPr>
        <w:pStyle w:val="Turinys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_Toc1408028 \h </w:instrText>
      </w:r>
      <w:r>
        <w:rPr>
          <w:noProof/>
        </w:rPr>
      </w:r>
      <w:r>
        <w:rPr>
          <w:noProof/>
        </w:rPr>
        <w:fldChar w:fldCharType="separate"/>
      </w:r>
      <w:r w:rsidR="00950456">
        <w:rPr>
          <w:noProof/>
        </w:rPr>
        <w:t>12</w:t>
      </w:r>
      <w:r>
        <w:rPr>
          <w:noProof/>
        </w:rPr>
        <w:fldChar w:fldCharType="end"/>
      </w:r>
    </w:p>
    <w:p w14:paraId="4F372DEA" w14:textId="50E63C30" w:rsidR="00B63585" w:rsidRDefault="00B63585">
      <w:pPr>
        <w:pStyle w:val="Turinys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_Toc1408029 \h </w:instrText>
      </w:r>
      <w:r>
        <w:rPr>
          <w:noProof/>
        </w:rPr>
      </w:r>
      <w:r>
        <w:rPr>
          <w:noProof/>
        </w:rPr>
        <w:fldChar w:fldCharType="separate"/>
      </w:r>
      <w:r w:rsidR="00950456">
        <w:rPr>
          <w:noProof/>
        </w:rPr>
        <w:t>12</w:t>
      </w:r>
      <w:r>
        <w:rPr>
          <w:noProof/>
        </w:rPr>
        <w:fldChar w:fldCharType="end"/>
      </w:r>
    </w:p>
    <w:p w14:paraId="12E94CEB" w14:textId="31C445EB" w:rsidR="00B63585" w:rsidRDefault="00B63585">
      <w:pPr>
        <w:pStyle w:val="Turinys2"/>
        <w:rPr>
          <w:rFonts w:asciiTheme="minorHAnsi" w:eastAsiaTheme="minorEastAsia" w:hAnsiTheme="minorHAnsi" w:cstheme="minorBidi"/>
          <w:noProof/>
          <w:sz w:val="22"/>
          <w:szCs w:val="22"/>
          <w:lang w:eastAsia="lt-LT"/>
        </w:rPr>
      </w:pPr>
      <w:r>
        <w:rPr>
          <w:noProof/>
        </w:rPr>
        <w:t>3.4.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_Toc1408030 \h </w:instrText>
      </w:r>
      <w:r>
        <w:rPr>
          <w:noProof/>
        </w:rPr>
      </w:r>
      <w:r>
        <w:rPr>
          <w:noProof/>
        </w:rPr>
        <w:fldChar w:fldCharType="separate"/>
      </w:r>
      <w:r w:rsidR="00950456">
        <w:rPr>
          <w:noProof/>
        </w:rPr>
        <w:t>12</w:t>
      </w:r>
      <w:r>
        <w:rPr>
          <w:noProof/>
        </w:rPr>
        <w:fldChar w:fldCharType="end"/>
      </w:r>
    </w:p>
    <w:p w14:paraId="1B387DDC" w14:textId="1113FAB3" w:rsidR="00B63585" w:rsidRDefault="00B63585">
      <w:pPr>
        <w:pStyle w:val="Turinys2"/>
        <w:rPr>
          <w:rFonts w:asciiTheme="minorHAnsi" w:eastAsiaTheme="minorEastAsia" w:hAnsiTheme="minorHAnsi" w:cstheme="minorBidi"/>
          <w:noProof/>
          <w:sz w:val="22"/>
          <w:szCs w:val="22"/>
          <w:lang w:eastAsia="lt-LT"/>
        </w:rPr>
      </w:pPr>
      <w:r>
        <w:rPr>
          <w:noProof/>
        </w:rPr>
        <w:t>3.5.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_Toc1408031 \h </w:instrText>
      </w:r>
      <w:r>
        <w:rPr>
          <w:noProof/>
        </w:rPr>
      </w:r>
      <w:r>
        <w:rPr>
          <w:noProof/>
        </w:rPr>
        <w:fldChar w:fldCharType="separate"/>
      </w:r>
      <w:r w:rsidR="00950456">
        <w:rPr>
          <w:noProof/>
        </w:rPr>
        <w:t>12</w:t>
      </w:r>
      <w:r>
        <w:rPr>
          <w:noProof/>
        </w:rPr>
        <w:fldChar w:fldCharType="end"/>
      </w:r>
    </w:p>
    <w:p w14:paraId="61411405" w14:textId="071C61F5" w:rsidR="00B63585" w:rsidRDefault="00B63585">
      <w:pPr>
        <w:pStyle w:val="Turinys2"/>
        <w:rPr>
          <w:rFonts w:asciiTheme="minorHAnsi" w:eastAsiaTheme="minorEastAsia" w:hAnsiTheme="minorHAnsi" w:cstheme="minorBidi"/>
          <w:noProof/>
          <w:sz w:val="22"/>
          <w:szCs w:val="22"/>
          <w:lang w:eastAsia="lt-LT"/>
        </w:rPr>
      </w:pPr>
      <w:r>
        <w:rPr>
          <w:noProof/>
        </w:rPr>
        <w:t>3.6.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_Toc1408032 \h </w:instrText>
      </w:r>
      <w:r>
        <w:rPr>
          <w:noProof/>
        </w:rPr>
      </w:r>
      <w:r>
        <w:rPr>
          <w:noProof/>
        </w:rPr>
        <w:fldChar w:fldCharType="separate"/>
      </w:r>
      <w:r w:rsidR="00950456">
        <w:rPr>
          <w:noProof/>
        </w:rPr>
        <w:t>12</w:t>
      </w:r>
      <w:r>
        <w:rPr>
          <w:noProof/>
        </w:rPr>
        <w:fldChar w:fldCharType="end"/>
      </w:r>
    </w:p>
    <w:p w14:paraId="18A9FF60" w14:textId="3B20FAEF" w:rsidR="00B63585" w:rsidRDefault="00B63585">
      <w:pPr>
        <w:pStyle w:val="Turinys2"/>
        <w:rPr>
          <w:rFonts w:asciiTheme="minorHAnsi" w:eastAsiaTheme="minorEastAsia" w:hAnsiTheme="minorHAnsi" w:cstheme="minorBidi"/>
          <w:noProof/>
          <w:sz w:val="22"/>
          <w:szCs w:val="22"/>
          <w:lang w:eastAsia="lt-LT"/>
        </w:rPr>
      </w:pPr>
      <w:r>
        <w:rPr>
          <w:noProof/>
        </w:rPr>
        <w:t>3.7.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_Toc1408033 \h </w:instrText>
      </w:r>
      <w:r>
        <w:rPr>
          <w:noProof/>
        </w:rPr>
      </w:r>
      <w:r>
        <w:rPr>
          <w:noProof/>
        </w:rPr>
        <w:fldChar w:fldCharType="separate"/>
      </w:r>
      <w:r w:rsidR="00950456">
        <w:rPr>
          <w:noProof/>
        </w:rPr>
        <w:t>12</w:t>
      </w:r>
      <w:r>
        <w:rPr>
          <w:noProof/>
        </w:rPr>
        <w:fldChar w:fldCharType="end"/>
      </w:r>
    </w:p>
    <w:p w14:paraId="4CB6CD82" w14:textId="7CC362C0" w:rsidR="00B63585" w:rsidRDefault="00B63585">
      <w:pPr>
        <w:pStyle w:val="Turinys2"/>
        <w:rPr>
          <w:rFonts w:asciiTheme="minorHAnsi" w:eastAsiaTheme="minorEastAsia" w:hAnsiTheme="minorHAnsi" w:cstheme="minorBidi"/>
          <w:noProof/>
          <w:sz w:val="22"/>
          <w:szCs w:val="22"/>
          <w:lang w:eastAsia="lt-LT"/>
        </w:rPr>
      </w:pPr>
      <w:r>
        <w:rPr>
          <w:noProof/>
        </w:rPr>
        <w:t>3.8.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_Toc1408034 \h </w:instrText>
      </w:r>
      <w:r>
        <w:rPr>
          <w:noProof/>
        </w:rPr>
      </w:r>
      <w:r>
        <w:rPr>
          <w:noProof/>
        </w:rPr>
        <w:fldChar w:fldCharType="separate"/>
      </w:r>
      <w:r w:rsidR="00950456">
        <w:rPr>
          <w:noProof/>
        </w:rPr>
        <w:t>12</w:t>
      </w:r>
      <w:r>
        <w:rPr>
          <w:noProof/>
        </w:rPr>
        <w:fldChar w:fldCharType="end"/>
      </w:r>
    </w:p>
    <w:p w14:paraId="1BF6C095" w14:textId="7F3B66F0" w:rsidR="00B63585" w:rsidRDefault="00B63585">
      <w:pPr>
        <w:pStyle w:val="Turinys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Kolekcijos ir išimčių valdymas (L4)</w:t>
      </w:r>
      <w:r>
        <w:rPr>
          <w:noProof/>
        </w:rPr>
        <w:tab/>
      </w:r>
      <w:r>
        <w:rPr>
          <w:noProof/>
        </w:rPr>
        <w:fldChar w:fldCharType="begin"/>
      </w:r>
      <w:r>
        <w:rPr>
          <w:noProof/>
        </w:rPr>
        <w:instrText xml:space="preserve"> PAGEREF _Toc1408035 \h </w:instrText>
      </w:r>
      <w:r>
        <w:rPr>
          <w:noProof/>
        </w:rPr>
      </w:r>
      <w:r>
        <w:rPr>
          <w:noProof/>
        </w:rPr>
        <w:fldChar w:fldCharType="separate"/>
      </w:r>
      <w:r w:rsidR="00950456">
        <w:rPr>
          <w:noProof/>
        </w:rPr>
        <w:t>13</w:t>
      </w:r>
      <w:r>
        <w:rPr>
          <w:noProof/>
        </w:rPr>
        <w:fldChar w:fldCharType="end"/>
      </w:r>
    </w:p>
    <w:p w14:paraId="6446CB20" w14:textId="176742C6" w:rsidR="00B63585" w:rsidRDefault="00B63585">
      <w:pPr>
        <w:pStyle w:val="Turinys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_Toc1408036 \h </w:instrText>
      </w:r>
      <w:r>
        <w:rPr>
          <w:noProof/>
        </w:rPr>
      </w:r>
      <w:r>
        <w:rPr>
          <w:noProof/>
        </w:rPr>
        <w:fldChar w:fldCharType="separate"/>
      </w:r>
      <w:r w:rsidR="00950456">
        <w:rPr>
          <w:noProof/>
        </w:rPr>
        <w:t>13</w:t>
      </w:r>
      <w:r>
        <w:rPr>
          <w:noProof/>
        </w:rPr>
        <w:fldChar w:fldCharType="end"/>
      </w:r>
    </w:p>
    <w:p w14:paraId="0AEB70E8" w14:textId="1C5C687C" w:rsidR="00B63585" w:rsidRDefault="00B63585">
      <w:pPr>
        <w:pStyle w:val="Turinys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_Toc1408037 \h </w:instrText>
      </w:r>
      <w:r>
        <w:rPr>
          <w:noProof/>
        </w:rPr>
      </w:r>
      <w:r>
        <w:rPr>
          <w:noProof/>
        </w:rPr>
        <w:fldChar w:fldCharType="separate"/>
      </w:r>
      <w:r w:rsidR="00950456">
        <w:rPr>
          <w:noProof/>
        </w:rPr>
        <w:t>13</w:t>
      </w:r>
      <w:r>
        <w:rPr>
          <w:noProof/>
        </w:rPr>
        <w:fldChar w:fldCharType="end"/>
      </w:r>
    </w:p>
    <w:p w14:paraId="05572570" w14:textId="2F66F7A5" w:rsidR="00B63585" w:rsidRDefault="00B63585">
      <w:pPr>
        <w:pStyle w:val="Turinys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_Toc1408038 \h </w:instrText>
      </w:r>
      <w:r>
        <w:rPr>
          <w:noProof/>
        </w:rPr>
      </w:r>
      <w:r>
        <w:rPr>
          <w:noProof/>
        </w:rPr>
        <w:fldChar w:fldCharType="separate"/>
      </w:r>
      <w:r w:rsidR="00950456">
        <w:rPr>
          <w:noProof/>
        </w:rPr>
        <w:t>13</w:t>
      </w:r>
      <w:r>
        <w:rPr>
          <w:noProof/>
        </w:rPr>
        <w:fldChar w:fldCharType="end"/>
      </w:r>
    </w:p>
    <w:p w14:paraId="7B43F327" w14:textId="11321C31" w:rsidR="00B63585" w:rsidRDefault="00B63585">
      <w:pPr>
        <w:pStyle w:val="Turinys2"/>
        <w:rPr>
          <w:rFonts w:asciiTheme="minorHAnsi" w:eastAsiaTheme="minorEastAsia" w:hAnsiTheme="minorHAnsi" w:cstheme="minorBidi"/>
          <w:noProof/>
          <w:sz w:val="22"/>
          <w:szCs w:val="22"/>
          <w:lang w:eastAsia="lt-LT"/>
        </w:rPr>
      </w:pPr>
      <w:r>
        <w:rPr>
          <w:noProof/>
        </w:rPr>
        <w:t>4.4.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_Toc1408039 \h </w:instrText>
      </w:r>
      <w:r>
        <w:rPr>
          <w:noProof/>
        </w:rPr>
      </w:r>
      <w:r>
        <w:rPr>
          <w:noProof/>
        </w:rPr>
        <w:fldChar w:fldCharType="separate"/>
      </w:r>
      <w:r w:rsidR="00950456">
        <w:rPr>
          <w:noProof/>
        </w:rPr>
        <w:t>13</w:t>
      </w:r>
      <w:r>
        <w:rPr>
          <w:noProof/>
        </w:rPr>
        <w:fldChar w:fldCharType="end"/>
      </w:r>
    </w:p>
    <w:p w14:paraId="78D42B95" w14:textId="51300BFF" w:rsidR="00B63585" w:rsidRDefault="00B63585">
      <w:pPr>
        <w:pStyle w:val="Turinys2"/>
        <w:rPr>
          <w:rFonts w:asciiTheme="minorHAnsi" w:eastAsiaTheme="minorEastAsia" w:hAnsiTheme="minorHAnsi" w:cstheme="minorBidi"/>
          <w:noProof/>
          <w:sz w:val="22"/>
          <w:szCs w:val="22"/>
          <w:lang w:eastAsia="lt-LT"/>
        </w:rPr>
      </w:pPr>
      <w:r>
        <w:rPr>
          <w:noProof/>
        </w:rPr>
        <w:t>4.5.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_Toc1408040 \h </w:instrText>
      </w:r>
      <w:r>
        <w:rPr>
          <w:noProof/>
        </w:rPr>
      </w:r>
      <w:r>
        <w:rPr>
          <w:noProof/>
        </w:rPr>
        <w:fldChar w:fldCharType="separate"/>
      </w:r>
      <w:r w:rsidR="00950456">
        <w:rPr>
          <w:noProof/>
        </w:rPr>
        <w:t>13</w:t>
      </w:r>
      <w:r>
        <w:rPr>
          <w:noProof/>
        </w:rPr>
        <w:fldChar w:fldCharType="end"/>
      </w:r>
    </w:p>
    <w:p w14:paraId="7E98DC40" w14:textId="7B23212A" w:rsidR="00B63585" w:rsidRDefault="00B63585">
      <w:pPr>
        <w:pStyle w:val="Turinys2"/>
        <w:rPr>
          <w:rFonts w:asciiTheme="minorHAnsi" w:eastAsiaTheme="minorEastAsia" w:hAnsiTheme="minorHAnsi" w:cstheme="minorBidi"/>
          <w:noProof/>
          <w:sz w:val="22"/>
          <w:szCs w:val="22"/>
          <w:lang w:eastAsia="lt-LT"/>
        </w:rPr>
      </w:pPr>
      <w:r>
        <w:rPr>
          <w:noProof/>
        </w:rPr>
        <w:t>4.6.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_Toc1408041 \h </w:instrText>
      </w:r>
      <w:r>
        <w:rPr>
          <w:noProof/>
        </w:rPr>
      </w:r>
      <w:r>
        <w:rPr>
          <w:noProof/>
        </w:rPr>
        <w:fldChar w:fldCharType="separate"/>
      </w:r>
      <w:r w:rsidR="00950456">
        <w:rPr>
          <w:noProof/>
        </w:rPr>
        <w:t>13</w:t>
      </w:r>
      <w:r>
        <w:rPr>
          <w:noProof/>
        </w:rPr>
        <w:fldChar w:fldCharType="end"/>
      </w:r>
    </w:p>
    <w:p w14:paraId="49467D75" w14:textId="09BEF96E" w:rsidR="00B63585" w:rsidRDefault="00B63585">
      <w:pPr>
        <w:pStyle w:val="Turinys2"/>
        <w:rPr>
          <w:rFonts w:asciiTheme="minorHAnsi" w:eastAsiaTheme="minorEastAsia" w:hAnsiTheme="minorHAnsi" w:cstheme="minorBidi"/>
          <w:noProof/>
          <w:sz w:val="22"/>
          <w:szCs w:val="22"/>
          <w:lang w:eastAsia="lt-LT"/>
        </w:rPr>
      </w:pPr>
      <w:r>
        <w:rPr>
          <w:noProof/>
        </w:rPr>
        <w:t>4.7.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_Toc1408042 \h </w:instrText>
      </w:r>
      <w:r>
        <w:rPr>
          <w:noProof/>
        </w:rPr>
      </w:r>
      <w:r>
        <w:rPr>
          <w:noProof/>
        </w:rPr>
        <w:fldChar w:fldCharType="separate"/>
      </w:r>
      <w:r w:rsidR="00950456">
        <w:rPr>
          <w:noProof/>
        </w:rPr>
        <w:t>13</w:t>
      </w:r>
      <w:r>
        <w:rPr>
          <w:noProof/>
        </w:rPr>
        <w:fldChar w:fldCharType="end"/>
      </w:r>
    </w:p>
    <w:p w14:paraId="3047D53C" w14:textId="363E8570" w:rsidR="00B63585" w:rsidRDefault="00B63585">
      <w:pPr>
        <w:pStyle w:val="Turinys2"/>
        <w:rPr>
          <w:rFonts w:asciiTheme="minorHAnsi" w:eastAsiaTheme="minorEastAsia" w:hAnsiTheme="minorHAnsi" w:cstheme="minorBidi"/>
          <w:noProof/>
          <w:sz w:val="22"/>
          <w:szCs w:val="22"/>
          <w:lang w:eastAsia="lt-LT"/>
        </w:rPr>
      </w:pPr>
      <w:r>
        <w:rPr>
          <w:noProof/>
        </w:rPr>
        <w:t>4.8.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_Toc1408043 \h </w:instrText>
      </w:r>
      <w:r>
        <w:rPr>
          <w:noProof/>
        </w:rPr>
      </w:r>
      <w:r>
        <w:rPr>
          <w:noProof/>
        </w:rPr>
        <w:fldChar w:fldCharType="separate"/>
      </w:r>
      <w:r w:rsidR="00950456">
        <w:rPr>
          <w:noProof/>
        </w:rPr>
        <w:t>13</w:t>
      </w:r>
      <w:r>
        <w:rPr>
          <w:noProof/>
        </w:rPr>
        <w:fldChar w:fldCharType="end"/>
      </w:r>
    </w:p>
    <w:p w14:paraId="4ECC2F92" w14:textId="52CB6FA6" w:rsidR="00B63585" w:rsidRDefault="00B63585">
      <w:pPr>
        <w:pStyle w:val="Turinys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Deklaratyvusis programavimas (L5)</w:t>
      </w:r>
      <w:r>
        <w:rPr>
          <w:noProof/>
        </w:rPr>
        <w:tab/>
      </w:r>
      <w:r>
        <w:rPr>
          <w:noProof/>
        </w:rPr>
        <w:fldChar w:fldCharType="begin"/>
      </w:r>
      <w:r>
        <w:rPr>
          <w:noProof/>
        </w:rPr>
        <w:instrText xml:space="preserve"> PAGEREF _Toc1408044 \h </w:instrText>
      </w:r>
      <w:r>
        <w:rPr>
          <w:noProof/>
        </w:rPr>
      </w:r>
      <w:r>
        <w:rPr>
          <w:noProof/>
        </w:rPr>
        <w:fldChar w:fldCharType="separate"/>
      </w:r>
      <w:r w:rsidR="00950456">
        <w:rPr>
          <w:noProof/>
        </w:rPr>
        <w:t>14</w:t>
      </w:r>
      <w:r>
        <w:rPr>
          <w:noProof/>
        </w:rPr>
        <w:fldChar w:fldCharType="end"/>
      </w:r>
    </w:p>
    <w:p w14:paraId="0A49C68A" w14:textId="1629C971" w:rsidR="00B63585" w:rsidRDefault="00B63585">
      <w:pPr>
        <w:pStyle w:val="Turinys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_Toc1408045 \h </w:instrText>
      </w:r>
      <w:r>
        <w:rPr>
          <w:noProof/>
        </w:rPr>
      </w:r>
      <w:r>
        <w:rPr>
          <w:noProof/>
        </w:rPr>
        <w:fldChar w:fldCharType="separate"/>
      </w:r>
      <w:r w:rsidR="00950456">
        <w:rPr>
          <w:noProof/>
        </w:rPr>
        <w:t>14</w:t>
      </w:r>
      <w:r>
        <w:rPr>
          <w:noProof/>
        </w:rPr>
        <w:fldChar w:fldCharType="end"/>
      </w:r>
    </w:p>
    <w:p w14:paraId="4B524F15" w14:textId="14CB1932" w:rsidR="00B63585" w:rsidRDefault="00B63585">
      <w:pPr>
        <w:pStyle w:val="Turinys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_Toc1408046 \h </w:instrText>
      </w:r>
      <w:r>
        <w:rPr>
          <w:noProof/>
        </w:rPr>
      </w:r>
      <w:r>
        <w:rPr>
          <w:noProof/>
        </w:rPr>
        <w:fldChar w:fldCharType="separate"/>
      </w:r>
      <w:r w:rsidR="00950456">
        <w:rPr>
          <w:noProof/>
        </w:rPr>
        <w:t>14</w:t>
      </w:r>
      <w:r>
        <w:rPr>
          <w:noProof/>
        </w:rPr>
        <w:fldChar w:fldCharType="end"/>
      </w:r>
    </w:p>
    <w:p w14:paraId="2FB0C640" w14:textId="6055E917" w:rsidR="00B63585" w:rsidRDefault="00B63585">
      <w:pPr>
        <w:pStyle w:val="Turinys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_Toc1408047 \h </w:instrText>
      </w:r>
      <w:r>
        <w:rPr>
          <w:noProof/>
        </w:rPr>
      </w:r>
      <w:r>
        <w:rPr>
          <w:noProof/>
        </w:rPr>
        <w:fldChar w:fldCharType="separate"/>
      </w:r>
      <w:r w:rsidR="00950456">
        <w:rPr>
          <w:noProof/>
        </w:rPr>
        <w:t>14</w:t>
      </w:r>
      <w:r>
        <w:rPr>
          <w:noProof/>
        </w:rPr>
        <w:fldChar w:fldCharType="end"/>
      </w:r>
    </w:p>
    <w:p w14:paraId="2BB25520" w14:textId="4292DEE8" w:rsidR="00B63585" w:rsidRDefault="00B63585">
      <w:pPr>
        <w:pStyle w:val="Turinys2"/>
        <w:rPr>
          <w:rFonts w:asciiTheme="minorHAnsi" w:eastAsiaTheme="minorEastAsia" w:hAnsiTheme="minorHAnsi" w:cstheme="minorBidi"/>
          <w:noProof/>
          <w:sz w:val="22"/>
          <w:szCs w:val="22"/>
          <w:lang w:eastAsia="lt-LT"/>
        </w:rPr>
      </w:pPr>
      <w:r>
        <w:rPr>
          <w:noProof/>
        </w:rPr>
        <w:t>5.4.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_Toc1408048 \h </w:instrText>
      </w:r>
      <w:r>
        <w:rPr>
          <w:noProof/>
        </w:rPr>
      </w:r>
      <w:r>
        <w:rPr>
          <w:noProof/>
        </w:rPr>
        <w:fldChar w:fldCharType="separate"/>
      </w:r>
      <w:r w:rsidR="00950456">
        <w:rPr>
          <w:noProof/>
        </w:rPr>
        <w:t>14</w:t>
      </w:r>
      <w:r>
        <w:rPr>
          <w:noProof/>
        </w:rPr>
        <w:fldChar w:fldCharType="end"/>
      </w:r>
    </w:p>
    <w:p w14:paraId="7378783A" w14:textId="6058FE55" w:rsidR="00B63585" w:rsidRDefault="00B63585">
      <w:pPr>
        <w:pStyle w:val="Turinys2"/>
        <w:rPr>
          <w:rFonts w:asciiTheme="minorHAnsi" w:eastAsiaTheme="minorEastAsia" w:hAnsiTheme="minorHAnsi" w:cstheme="minorBidi"/>
          <w:noProof/>
          <w:sz w:val="22"/>
          <w:szCs w:val="22"/>
          <w:lang w:eastAsia="lt-LT"/>
        </w:rPr>
      </w:pPr>
      <w:r>
        <w:rPr>
          <w:noProof/>
        </w:rPr>
        <w:t>5.5.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_Toc1408049 \h </w:instrText>
      </w:r>
      <w:r>
        <w:rPr>
          <w:noProof/>
        </w:rPr>
      </w:r>
      <w:r>
        <w:rPr>
          <w:noProof/>
        </w:rPr>
        <w:fldChar w:fldCharType="separate"/>
      </w:r>
      <w:r w:rsidR="00950456">
        <w:rPr>
          <w:noProof/>
        </w:rPr>
        <w:t>14</w:t>
      </w:r>
      <w:r>
        <w:rPr>
          <w:noProof/>
        </w:rPr>
        <w:fldChar w:fldCharType="end"/>
      </w:r>
    </w:p>
    <w:p w14:paraId="6FA92D79" w14:textId="1BB2C9CB" w:rsidR="00B63585" w:rsidRDefault="00B63585">
      <w:pPr>
        <w:pStyle w:val="Turinys2"/>
        <w:rPr>
          <w:rFonts w:asciiTheme="minorHAnsi" w:eastAsiaTheme="minorEastAsia" w:hAnsiTheme="minorHAnsi" w:cstheme="minorBidi"/>
          <w:noProof/>
          <w:sz w:val="22"/>
          <w:szCs w:val="22"/>
          <w:lang w:eastAsia="lt-LT"/>
        </w:rPr>
      </w:pPr>
      <w:r>
        <w:rPr>
          <w:noProof/>
        </w:rPr>
        <w:t>5.6.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_Toc1408050 \h </w:instrText>
      </w:r>
      <w:r>
        <w:rPr>
          <w:noProof/>
        </w:rPr>
      </w:r>
      <w:r>
        <w:rPr>
          <w:noProof/>
        </w:rPr>
        <w:fldChar w:fldCharType="separate"/>
      </w:r>
      <w:r w:rsidR="00950456">
        <w:rPr>
          <w:noProof/>
        </w:rPr>
        <w:t>14</w:t>
      </w:r>
      <w:r>
        <w:rPr>
          <w:noProof/>
        </w:rPr>
        <w:fldChar w:fldCharType="end"/>
      </w:r>
    </w:p>
    <w:p w14:paraId="48426415" w14:textId="176E95BE" w:rsidR="00B63585" w:rsidRDefault="00B63585">
      <w:pPr>
        <w:pStyle w:val="Turinys2"/>
        <w:rPr>
          <w:rFonts w:asciiTheme="minorHAnsi" w:eastAsiaTheme="minorEastAsia" w:hAnsiTheme="minorHAnsi" w:cstheme="minorBidi"/>
          <w:noProof/>
          <w:sz w:val="22"/>
          <w:szCs w:val="22"/>
          <w:lang w:eastAsia="lt-LT"/>
        </w:rPr>
      </w:pPr>
      <w:r>
        <w:rPr>
          <w:noProof/>
        </w:rPr>
        <w:t>5.7.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_Toc1408051 \h </w:instrText>
      </w:r>
      <w:r>
        <w:rPr>
          <w:noProof/>
        </w:rPr>
      </w:r>
      <w:r>
        <w:rPr>
          <w:noProof/>
        </w:rPr>
        <w:fldChar w:fldCharType="separate"/>
      </w:r>
      <w:r w:rsidR="00950456">
        <w:rPr>
          <w:noProof/>
        </w:rPr>
        <w:t>14</w:t>
      </w:r>
      <w:r>
        <w:rPr>
          <w:noProof/>
        </w:rPr>
        <w:fldChar w:fldCharType="end"/>
      </w:r>
    </w:p>
    <w:p w14:paraId="36064D79" w14:textId="49A2027C" w:rsidR="00B63585" w:rsidRDefault="00B63585">
      <w:pPr>
        <w:pStyle w:val="Turinys2"/>
        <w:rPr>
          <w:rFonts w:asciiTheme="minorHAnsi" w:eastAsiaTheme="minorEastAsia" w:hAnsiTheme="minorHAnsi" w:cstheme="minorBidi"/>
          <w:noProof/>
          <w:sz w:val="22"/>
          <w:szCs w:val="22"/>
          <w:lang w:eastAsia="lt-LT"/>
        </w:rPr>
      </w:pPr>
      <w:r>
        <w:rPr>
          <w:noProof/>
        </w:rPr>
        <w:t>5.8.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_Toc1408052 \h </w:instrText>
      </w:r>
      <w:r>
        <w:rPr>
          <w:noProof/>
        </w:rPr>
      </w:r>
      <w:r>
        <w:rPr>
          <w:noProof/>
        </w:rPr>
        <w:fldChar w:fldCharType="separate"/>
      </w:r>
      <w:r w:rsidR="00950456">
        <w:rPr>
          <w:noProof/>
        </w:rPr>
        <w:t>14</w:t>
      </w:r>
      <w:r>
        <w:rPr>
          <w:noProof/>
        </w:rPr>
        <w:fldChar w:fldCharType="end"/>
      </w:r>
    </w:p>
    <w:p w14:paraId="2AD6FE9D" w14:textId="77777777" w:rsidR="00D560C9" w:rsidRPr="0015714D" w:rsidRDefault="00D560C9" w:rsidP="002949A3">
      <w:r w:rsidRPr="00EB5168">
        <w:fldChar w:fldCharType="end"/>
      </w:r>
    </w:p>
    <w:p w14:paraId="14F296D8" w14:textId="77777777" w:rsidR="00965287" w:rsidRDefault="00965287" w:rsidP="000F7F7F">
      <w:pPr>
        <w:pStyle w:val="Antrat1"/>
        <w:sectPr w:rsidR="00965287" w:rsidSect="00291C8F">
          <w:type w:val="continuous"/>
          <w:pgSz w:w="11906" w:h="16838"/>
          <w:pgMar w:top="851" w:right="567" w:bottom="851" w:left="1418" w:header="567" w:footer="567" w:gutter="0"/>
          <w:cols w:space="720"/>
          <w:formProt w:val="0"/>
          <w:titlePg/>
        </w:sectPr>
      </w:pPr>
    </w:p>
    <w:p w14:paraId="39918CB9" w14:textId="77777777" w:rsidR="004C3D88" w:rsidRPr="0015714D" w:rsidRDefault="00D02DD4" w:rsidP="00AE71E2">
      <w:pPr>
        <w:pStyle w:val="Antrat1"/>
      </w:pPr>
      <w:bookmarkStart w:id="5" w:name="_Toc1408008"/>
      <w:r>
        <w:rPr>
          <w:noProof/>
        </w:rPr>
        <w:lastRenderedPageBreak/>
        <w:t xml:space="preserve">Rekursija </w:t>
      </w:r>
      <w:r w:rsidR="00C25271">
        <w:t>(L1</w:t>
      </w:r>
      <w:r w:rsidR="00844988" w:rsidRPr="0015714D">
        <w:t>)</w:t>
      </w:r>
      <w:bookmarkEnd w:id="5"/>
    </w:p>
    <w:p w14:paraId="1FD06E26" w14:textId="77777777" w:rsidR="004C3D88" w:rsidRPr="00844988" w:rsidRDefault="004C3D88" w:rsidP="00F16C66">
      <w:pPr>
        <w:pStyle w:val="Antrat2"/>
      </w:pPr>
      <w:bookmarkStart w:id="6" w:name="_Toc1408009"/>
      <w:r w:rsidRPr="00844988">
        <w:t>Darb</w:t>
      </w:r>
      <w:r w:rsidRPr="00C87140">
        <w:t>o</w:t>
      </w:r>
      <w:r w:rsidRPr="00844988">
        <w:t xml:space="preserve"> užduotis</w:t>
      </w:r>
      <w:bookmarkEnd w:id="6"/>
    </w:p>
    <w:p w14:paraId="1A1E7296" w14:textId="77777777" w:rsidR="00AE0E37" w:rsidRDefault="00AE0E37" w:rsidP="0015714D"/>
    <w:p w14:paraId="1D1EA29C" w14:textId="77777777" w:rsidR="00AF6538" w:rsidRPr="00AF6538" w:rsidRDefault="00AF6538" w:rsidP="00AF6538">
      <w:pPr>
        <w:rPr>
          <w:b/>
        </w:rPr>
      </w:pPr>
      <w:r w:rsidRPr="00AF6538">
        <w:rPr>
          <w:b/>
        </w:rPr>
        <w:t>LD_20.Maršrutai.</w:t>
      </w:r>
    </w:p>
    <w:p w14:paraId="3B510467" w14:textId="77777777" w:rsidR="00AF6538" w:rsidRDefault="00AF6538" w:rsidP="00AF6538">
      <w:pPr>
        <w:ind w:left="709" w:firstLine="11"/>
      </w:pPr>
      <w:r>
        <w:t>Turizmo agentūra organizuoja kelionę po Lietuvą. Reikia parašyti programą, kuri pasiūlytų ilgiausios kelionės</w:t>
      </w:r>
    </w:p>
    <w:p w14:paraId="2E22B311" w14:textId="77777777" w:rsidR="00AF6538" w:rsidRDefault="00AF6538" w:rsidP="00AF6538">
      <w:pPr>
        <w:ind w:left="709" w:firstLine="11"/>
      </w:pPr>
      <w:r>
        <w:t>maršrutą iš nurodyto miesto. Tekstiniame faile 'U3.txt' surašyti duomenys apie kelius tarp miestų. Pirmoje failo</w:t>
      </w:r>
    </w:p>
    <w:p w14:paraId="043C703E" w14:textId="77777777" w:rsidR="00AF6538" w:rsidRDefault="00AF6538" w:rsidP="00AF6538">
      <w:r>
        <w:t>eilutėje yra kelių skaičius n (1 ≤ n ≤ 100), antroje eilutėje miesto pavadinimas, iš kur prasideda kelionė.</w:t>
      </w:r>
    </w:p>
    <w:p w14:paraId="1DAA9E91" w14:textId="77777777" w:rsidR="00AF6538" w:rsidRDefault="00AF6538" w:rsidP="00AF6538">
      <w:pPr>
        <w:ind w:left="709" w:firstLine="11"/>
      </w:pPr>
      <w:r>
        <w:t>Sekančiose n failo eilučių surašyta: pirmojo miesto pavadinimas, antrojo miesto pavadinimas, kelio tarp pirmojo</w:t>
      </w:r>
    </w:p>
    <w:p w14:paraId="3591E250" w14:textId="77777777" w:rsidR="00AF6538" w:rsidRDefault="00AF6538" w:rsidP="00AF6538">
      <w:r>
        <w:t>ir antrojo miesto ilgis kilometrais. Miesto pavadinimas ne ilgesnis kaip 15 simbolių.</w:t>
      </w:r>
    </w:p>
    <w:p w14:paraId="38A3F566" w14:textId="77777777" w:rsidR="00AF6538" w:rsidRDefault="00AF6538" w:rsidP="00AF6538">
      <w:r>
        <w:t>Išvykus iš vieno miesto galima nukeliauti į bet kurį kitą miestą. Tarp miestų gali būti daugiau kaip vienas</w:t>
      </w:r>
    </w:p>
    <w:p w14:paraId="050A17D6" w14:textId="77777777" w:rsidR="00AF6538" w:rsidRDefault="00AF6538" w:rsidP="00AF6538">
      <w:pPr>
        <w:ind w:left="709" w:firstLine="11"/>
      </w:pPr>
      <w:r>
        <w:t>kelionės maršrutas. Kelionės metu tas pats miestas gali būti aplankytas tik vieną kartą. Maršrutas nebūtinai turi</w:t>
      </w:r>
    </w:p>
    <w:p w14:paraId="6F410EAF" w14:textId="77777777" w:rsidR="00AF6538" w:rsidRDefault="00AF6538" w:rsidP="00AF6538">
      <w:r>
        <w:t>apimti visus duotus miestus. Atspausdinkite ekrane ilgiausios kelionės maršrutą ir jo ilgį kaip parodyta</w:t>
      </w:r>
    </w:p>
    <w:p w14:paraId="2DDD3447" w14:textId="77777777" w:rsidR="00AB7416" w:rsidRDefault="00AF6538" w:rsidP="00AF6538">
      <w:r>
        <w:t>pavyzdyje.</w:t>
      </w:r>
    </w:p>
    <w:p w14:paraId="1A2B666E" w14:textId="77777777" w:rsidR="00AB7416" w:rsidRDefault="00AB7416" w:rsidP="0015714D"/>
    <w:p w14:paraId="0E054D40" w14:textId="77777777" w:rsidR="00CA347D" w:rsidRDefault="00CA347D" w:rsidP="00CA347D">
      <w:pPr>
        <w:pStyle w:val="Antrat2"/>
      </w:pPr>
      <w:bookmarkStart w:id="7" w:name="_Toc1408010"/>
      <w:r>
        <w:t>Grafinės vartotojo sąsajos schema</w:t>
      </w:r>
      <w:bookmarkEnd w:id="7"/>
    </w:p>
    <w:p w14:paraId="7C714811" w14:textId="77777777" w:rsidR="00CA347D" w:rsidRDefault="00AF6538" w:rsidP="0015714D">
      <w:r>
        <w:rPr>
          <w:noProof/>
        </w:rPr>
        <w:drawing>
          <wp:inline distT="0" distB="0" distL="0" distR="0" wp14:anchorId="7E6B3F93" wp14:editId="7372F637">
            <wp:extent cx="4524375" cy="4286250"/>
            <wp:effectExtent l="0" t="0" r="9525"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4286250"/>
                    </a:xfrm>
                    <a:prstGeom prst="rect">
                      <a:avLst/>
                    </a:prstGeom>
                  </pic:spPr>
                </pic:pic>
              </a:graphicData>
            </a:graphic>
          </wp:inline>
        </w:drawing>
      </w:r>
    </w:p>
    <w:p w14:paraId="20E6C0BE" w14:textId="77777777" w:rsidR="00CA347D" w:rsidRDefault="00CA347D" w:rsidP="0015714D"/>
    <w:p w14:paraId="4F7D0992" w14:textId="77777777" w:rsidR="00CA347D" w:rsidRDefault="00CA347D" w:rsidP="0015714D"/>
    <w:p w14:paraId="0AE509FF" w14:textId="77777777" w:rsidR="00CA347D" w:rsidRDefault="00990D35" w:rsidP="00CA347D">
      <w:pPr>
        <w:pStyle w:val="Antrat2"/>
      </w:pPr>
      <w:bookmarkStart w:id="8" w:name="_Toc1408011"/>
      <w:r>
        <w:t>Sąsajoje p</w:t>
      </w:r>
      <w:r w:rsidR="00CA347D">
        <w:t>anaudotų komponentų keičiamos savybės</w:t>
      </w:r>
      <w:bookmarkEnd w:id="8"/>
    </w:p>
    <w:p w14:paraId="0FBD3AF4" w14:textId="77777777" w:rsidR="00CA347D" w:rsidRDefault="00CA347D" w:rsidP="0015714D"/>
    <w:p w14:paraId="698B68C5" w14:textId="77777777" w:rsidR="00CA347D" w:rsidRDefault="00AF6538" w:rsidP="00AF6538">
      <w:pPr>
        <w:ind w:firstLine="0"/>
        <w:jc w:val="left"/>
      </w:pPr>
      <w: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14:paraId="6FED2A11" w14:textId="77777777" w:rsidTr="0002339E">
        <w:trPr>
          <w:jc w:val="center"/>
        </w:trPr>
        <w:tc>
          <w:tcPr>
            <w:tcW w:w="2347" w:type="dxa"/>
          </w:tcPr>
          <w:p w14:paraId="243F4E5F" w14:textId="77777777" w:rsidR="00CA347D" w:rsidRPr="00336D40" w:rsidRDefault="00990D35" w:rsidP="00990D35">
            <w:pPr>
              <w:pStyle w:val="Lentelsantrat"/>
            </w:pPr>
            <w:r>
              <w:lastRenderedPageBreak/>
              <w:t>Komponentas</w:t>
            </w:r>
          </w:p>
        </w:tc>
        <w:tc>
          <w:tcPr>
            <w:tcW w:w="2689" w:type="dxa"/>
          </w:tcPr>
          <w:p w14:paraId="2BAE4F35" w14:textId="77777777" w:rsidR="00CA347D" w:rsidRPr="00336D40" w:rsidRDefault="00990D35" w:rsidP="00990D35">
            <w:pPr>
              <w:pStyle w:val="Lentelsantrat"/>
            </w:pPr>
            <w:r>
              <w:t>Savybė</w:t>
            </w:r>
          </w:p>
        </w:tc>
        <w:tc>
          <w:tcPr>
            <w:tcW w:w="4036" w:type="dxa"/>
          </w:tcPr>
          <w:p w14:paraId="59215CAC" w14:textId="77777777" w:rsidR="00CA347D" w:rsidRPr="00336D40" w:rsidRDefault="00990D35" w:rsidP="00990D35">
            <w:pPr>
              <w:pStyle w:val="Lentelsantrat"/>
            </w:pPr>
            <w:r>
              <w:t>Reikšmė</w:t>
            </w:r>
          </w:p>
        </w:tc>
      </w:tr>
      <w:tr w:rsidR="00CA347D" w:rsidRPr="00F56923" w14:paraId="12680AB7" w14:textId="77777777" w:rsidTr="0002339E">
        <w:trPr>
          <w:jc w:val="center"/>
        </w:trPr>
        <w:tc>
          <w:tcPr>
            <w:tcW w:w="2347" w:type="dxa"/>
          </w:tcPr>
          <w:p w14:paraId="7873CA7B" w14:textId="77777777" w:rsidR="00CA347D" w:rsidRPr="00336D40" w:rsidRDefault="00AF6538" w:rsidP="00990D35">
            <w:pPr>
              <w:pStyle w:val="Lentelscels"/>
            </w:pPr>
            <w:r>
              <w:t>Button</w:t>
            </w:r>
          </w:p>
        </w:tc>
        <w:tc>
          <w:tcPr>
            <w:tcW w:w="2689" w:type="dxa"/>
          </w:tcPr>
          <w:p w14:paraId="0D2BB7B7" w14:textId="77777777" w:rsidR="00CA347D" w:rsidRPr="00336D40" w:rsidRDefault="00AF6538" w:rsidP="00990D35">
            <w:pPr>
              <w:pStyle w:val="Lentelscels"/>
            </w:pPr>
            <w:r>
              <w:t>Text</w:t>
            </w:r>
          </w:p>
        </w:tc>
        <w:tc>
          <w:tcPr>
            <w:tcW w:w="4036" w:type="dxa"/>
          </w:tcPr>
          <w:p w14:paraId="613391AA" w14:textId="77777777" w:rsidR="00CA347D" w:rsidRPr="00336D40" w:rsidRDefault="00AF6538" w:rsidP="00990D35">
            <w:pPr>
              <w:pStyle w:val="Lentelscels"/>
            </w:pPr>
            <w:r>
              <w:t>Vykdyti</w:t>
            </w:r>
          </w:p>
        </w:tc>
      </w:tr>
      <w:tr w:rsidR="00CA347D" w:rsidRPr="00F56923" w14:paraId="35EBED6C" w14:textId="77777777" w:rsidTr="0002339E">
        <w:trPr>
          <w:jc w:val="center"/>
        </w:trPr>
        <w:tc>
          <w:tcPr>
            <w:tcW w:w="2347" w:type="dxa"/>
          </w:tcPr>
          <w:p w14:paraId="3C6FCDCC" w14:textId="77777777" w:rsidR="00CA347D" w:rsidRPr="00336D40" w:rsidRDefault="00AF6538" w:rsidP="00990D35">
            <w:pPr>
              <w:pStyle w:val="Lentelscels"/>
            </w:pPr>
            <w:r>
              <w:t>Label1</w:t>
            </w:r>
          </w:p>
        </w:tc>
        <w:tc>
          <w:tcPr>
            <w:tcW w:w="2689" w:type="dxa"/>
          </w:tcPr>
          <w:p w14:paraId="2836D13E" w14:textId="77777777" w:rsidR="00CA347D" w:rsidRPr="00336D40" w:rsidRDefault="00AF6538" w:rsidP="00990D35">
            <w:pPr>
              <w:pStyle w:val="Lentelscels"/>
            </w:pPr>
            <w:r>
              <w:t>Text</w:t>
            </w:r>
          </w:p>
        </w:tc>
        <w:tc>
          <w:tcPr>
            <w:tcW w:w="4036" w:type="dxa"/>
          </w:tcPr>
          <w:p w14:paraId="5A0611F6" w14:textId="77777777" w:rsidR="00CA347D" w:rsidRPr="00336D40" w:rsidRDefault="00CA347D" w:rsidP="00990D35">
            <w:pPr>
              <w:pStyle w:val="Lentelscels"/>
            </w:pPr>
          </w:p>
        </w:tc>
      </w:tr>
      <w:tr w:rsidR="00CA347D" w:rsidRPr="00F56923" w14:paraId="57226B5A" w14:textId="77777777" w:rsidTr="0002339E">
        <w:trPr>
          <w:jc w:val="center"/>
        </w:trPr>
        <w:tc>
          <w:tcPr>
            <w:tcW w:w="2347" w:type="dxa"/>
          </w:tcPr>
          <w:p w14:paraId="37002705" w14:textId="77777777" w:rsidR="00CA347D" w:rsidRPr="00336D40" w:rsidRDefault="00AF6538" w:rsidP="00990D35">
            <w:pPr>
              <w:pStyle w:val="Lentelscels"/>
            </w:pPr>
            <w:r>
              <w:t>Label2</w:t>
            </w:r>
          </w:p>
        </w:tc>
        <w:tc>
          <w:tcPr>
            <w:tcW w:w="2689" w:type="dxa"/>
          </w:tcPr>
          <w:p w14:paraId="1BE5BC0B" w14:textId="77777777" w:rsidR="00CA347D" w:rsidRPr="00336D40" w:rsidRDefault="00AF6538" w:rsidP="00990D35">
            <w:pPr>
              <w:pStyle w:val="Lentelscels"/>
            </w:pPr>
            <w:r>
              <w:t>Text</w:t>
            </w:r>
          </w:p>
        </w:tc>
        <w:tc>
          <w:tcPr>
            <w:tcW w:w="4036" w:type="dxa"/>
          </w:tcPr>
          <w:p w14:paraId="576BA193" w14:textId="77777777" w:rsidR="00CA347D" w:rsidRPr="00336D40" w:rsidRDefault="00CA347D" w:rsidP="00990D35">
            <w:pPr>
              <w:pStyle w:val="Lentelscels"/>
            </w:pPr>
          </w:p>
        </w:tc>
      </w:tr>
    </w:tbl>
    <w:p w14:paraId="5E7D4B90" w14:textId="77777777" w:rsidR="00CA347D" w:rsidRDefault="00CA347D" w:rsidP="00CA347D"/>
    <w:p w14:paraId="07C8B46C" w14:textId="77777777" w:rsidR="00AE71E2" w:rsidRDefault="00AE71E2" w:rsidP="00CA347D">
      <w:pPr>
        <w:pStyle w:val="Antrat2"/>
      </w:pPr>
      <w:bookmarkStart w:id="9" w:name="_Toc1408012"/>
      <w:r>
        <w:t>Klasių diagrama</w:t>
      </w:r>
      <w:bookmarkEnd w:id="9"/>
    </w:p>
    <w:p w14:paraId="39BE564C" w14:textId="77777777" w:rsidR="00AE71E2" w:rsidRDefault="00AE71E2" w:rsidP="00AE71E2"/>
    <w:p w14:paraId="56016AE3" w14:textId="77777777" w:rsidR="00D168CB" w:rsidRDefault="00E90F38" w:rsidP="00D168CB">
      <w:r>
        <w:t>Marsrutas -&gt; Marsrutai</w:t>
      </w:r>
    </w:p>
    <w:p w14:paraId="0F6E7909" w14:textId="77777777" w:rsidR="00AE71E2" w:rsidRPr="00AE71E2" w:rsidRDefault="00AE71E2" w:rsidP="00AE71E2"/>
    <w:p w14:paraId="1C25F755" w14:textId="77777777" w:rsidR="00CA347D" w:rsidRDefault="00CA347D" w:rsidP="00CA347D">
      <w:pPr>
        <w:pStyle w:val="Antrat2"/>
      </w:pPr>
      <w:bookmarkStart w:id="10" w:name="_Toc1408013"/>
      <w:r>
        <w:t>Programos vartotojo vadovas</w:t>
      </w:r>
      <w:bookmarkEnd w:id="10"/>
    </w:p>
    <w:p w14:paraId="778E4008" w14:textId="77777777" w:rsidR="00CA347D" w:rsidRDefault="00CA347D" w:rsidP="0015714D"/>
    <w:p w14:paraId="273B700A" w14:textId="77777777" w:rsidR="00CA347D" w:rsidRDefault="00D168CB" w:rsidP="00D168CB">
      <w:r>
        <w:t>Sukuriame failą pavadinimu U3.txt į jį įrašome pradinius duomenis (Pirmoj eilutėj maršrutų kiekis, Antroj eilutėj pradinis miestas, tolesnėse eilutėse  rašomi maršrutai: pradinis miestas, galutinis miestas, atstumas tarp jų)). Eilutėje vienus duomenis nuo kitų skiria vienas tarpas. Užpildžius duomenų failus, galima įjungti programą. Atsidariusiame naršyklės lange matome mygtuką Vykdyti, jį nuspaudę įjungiame programą ir matome rezultatus.</w:t>
      </w:r>
    </w:p>
    <w:p w14:paraId="2E45F04C" w14:textId="77777777" w:rsidR="00CA347D" w:rsidRPr="00844988" w:rsidRDefault="00CA347D" w:rsidP="0015714D"/>
    <w:p w14:paraId="4C206415" w14:textId="77777777" w:rsidR="0096237A" w:rsidRPr="0096237A" w:rsidRDefault="004C3D88" w:rsidP="0096237A">
      <w:pPr>
        <w:pStyle w:val="Antrat2"/>
      </w:pPr>
      <w:bookmarkStart w:id="11" w:name="_Toc1408014"/>
      <w:r w:rsidRPr="00844988">
        <w:t>Programos tekstas</w:t>
      </w:r>
      <w:bookmarkEnd w:id="11"/>
    </w:p>
    <w:p w14:paraId="11AC569E" w14:textId="77777777" w:rsidR="00E03A86" w:rsidRDefault="0096237A" w:rsidP="00A049DD">
      <w:pPr>
        <w:pStyle w:val="Programostekstas"/>
      </w:pPr>
      <w:r>
        <w:t>Marsrutas.cs</w:t>
      </w:r>
    </w:p>
    <w:p w14:paraId="1B83AED6"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t>
      </w:r>
    </w:p>
    <w:p w14:paraId="25D70D81"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System.Collections.Generic;</w:t>
      </w:r>
    </w:p>
    <w:p w14:paraId="462DC576"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System.Linq;</w:t>
      </w:r>
    </w:p>
    <w:p w14:paraId="64FD112A"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System.Web;</w:t>
      </w:r>
    </w:p>
    <w:p w14:paraId="5B88552B"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p>
    <w:p w14:paraId="18383574"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namespace</w:t>
      </w:r>
      <w:r w:rsidRPr="00D07E84">
        <w:rPr>
          <w:rFonts w:ascii="Courier New" w:hAnsi="Courier New" w:cs="Courier New"/>
          <w:color w:val="000000"/>
          <w:sz w:val="20"/>
          <w:lang w:eastAsia="lt-LT"/>
        </w:rPr>
        <w:t xml:space="preserve"> L1</w:t>
      </w:r>
    </w:p>
    <w:p w14:paraId="3F676D05"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w:t>
      </w:r>
    </w:p>
    <w:p w14:paraId="7DCE3666"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6B09E23C"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Maršrutų klasė</w:t>
      </w:r>
    </w:p>
    <w:p w14:paraId="7539094F"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28272319"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class</w:t>
      </w:r>
      <w:r w:rsidRPr="00D07E84">
        <w:rPr>
          <w:rFonts w:ascii="Courier New" w:hAnsi="Courier New" w:cs="Courier New"/>
          <w:color w:val="000000"/>
          <w:sz w:val="20"/>
          <w:lang w:eastAsia="lt-LT"/>
        </w:rPr>
        <w:t xml:space="preserve"> </w:t>
      </w:r>
      <w:r w:rsidRPr="00D07E84">
        <w:rPr>
          <w:rFonts w:ascii="Courier New" w:hAnsi="Courier New" w:cs="Courier New"/>
          <w:color w:val="2B91AF"/>
          <w:sz w:val="20"/>
          <w:lang w:eastAsia="lt-LT"/>
        </w:rPr>
        <w:t>Marsrutas</w:t>
      </w:r>
    </w:p>
    <w:p w14:paraId="007A3241"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AE6959E"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Miestas1 { </w:t>
      </w:r>
      <w:r w:rsidRPr="00D07E84">
        <w:rPr>
          <w:rFonts w:ascii="Courier New" w:hAnsi="Courier New" w:cs="Courier New"/>
          <w:color w:val="0000FF"/>
          <w:sz w:val="20"/>
          <w:lang w:eastAsia="lt-LT"/>
        </w:rPr>
        <w:t>get</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set</w:t>
      </w:r>
      <w:r w:rsidRPr="00D07E84">
        <w:rPr>
          <w:rFonts w:ascii="Courier New" w:hAnsi="Courier New" w:cs="Courier New"/>
          <w:color w:val="000000"/>
          <w:sz w:val="20"/>
          <w:lang w:eastAsia="lt-LT"/>
        </w:rPr>
        <w:t>; }</w:t>
      </w:r>
    </w:p>
    <w:p w14:paraId="2B06BC79"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Miestas2 { </w:t>
      </w:r>
      <w:r w:rsidRPr="00D07E84">
        <w:rPr>
          <w:rFonts w:ascii="Courier New" w:hAnsi="Courier New" w:cs="Courier New"/>
          <w:color w:val="0000FF"/>
          <w:sz w:val="20"/>
          <w:lang w:eastAsia="lt-LT"/>
        </w:rPr>
        <w:t>get</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set</w:t>
      </w:r>
      <w:r w:rsidRPr="00D07E84">
        <w:rPr>
          <w:rFonts w:ascii="Courier New" w:hAnsi="Courier New" w:cs="Courier New"/>
          <w:color w:val="000000"/>
          <w:sz w:val="20"/>
          <w:lang w:eastAsia="lt-LT"/>
        </w:rPr>
        <w:t>; }</w:t>
      </w:r>
    </w:p>
    <w:p w14:paraId="3C792687"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Atstumas { </w:t>
      </w:r>
      <w:r w:rsidRPr="00D07E84">
        <w:rPr>
          <w:rFonts w:ascii="Courier New" w:hAnsi="Courier New" w:cs="Courier New"/>
          <w:color w:val="0000FF"/>
          <w:sz w:val="20"/>
          <w:lang w:eastAsia="lt-LT"/>
        </w:rPr>
        <w:t>get</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set</w:t>
      </w:r>
      <w:r w:rsidRPr="00D07E84">
        <w:rPr>
          <w:rFonts w:ascii="Courier New" w:hAnsi="Courier New" w:cs="Courier New"/>
          <w:color w:val="000000"/>
          <w:sz w:val="20"/>
          <w:lang w:eastAsia="lt-LT"/>
        </w:rPr>
        <w:t>; }</w:t>
      </w:r>
    </w:p>
    <w:p w14:paraId="0EC7E835"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bool</w:t>
      </w:r>
      <w:r w:rsidRPr="00D07E84">
        <w:rPr>
          <w:rFonts w:ascii="Courier New" w:hAnsi="Courier New" w:cs="Courier New"/>
          <w:color w:val="000000"/>
          <w:sz w:val="20"/>
          <w:lang w:eastAsia="lt-LT"/>
        </w:rPr>
        <w:t xml:space="preserve"> Pravaziuota = </w:t>
      </w:r>
      <w:r w:rsidRPr="00D07E84">
        <w:rPr>
          <w:rFonts w:ascii="Courier New" w:hAnsi="Courier New" w:cs="Courier New"/>
          <w:color w:val="0000FF"/>
          <w:sz w:val="20"/>
          <w:lang w:eastAsia="lt-LT"/>
        </w:rPr>
        <w:t>false</w:t>
      </w:r>
      <w:r w:rsidRPr="00D07E84">
        <w:rPr>
          <w:rFonts w:ascii="Courier New" w:hAnsi="Courier New" w:cs="Courier New"/>
          <w:color w:val="000000"/>
          <w:sz w:val="20"/>
          <w:lang w:eastAsia="lt-LT"/>
        </w:rPr>
        <w:t>;</w:t>
      </w:r>
    </w:p>
    <w:p w14:paraId="2623E098"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96BE88E"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Konstruktorius</w:t>
      </w:r>
    </w:p>
    <w:p w14:paraId="4BC57869"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71A93267"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miestas1</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Pradinis miestas</w:t>
      </w:r>
      <w:r w:rsidRPr="00D07E84">
        <w:rPr>
          <w:rFonts w:ascii="Courier New" w:hAnsi="Courier New" w:cs="Courier New"/>
          <w:color w:val="808080"/>
          <w:sz w:val="20"/>
          <w:lang w:eastAsia="lt-LT"/>
        </w:rPr>
        <w:t>&lt;/param&gt;</w:t>
      </w:r>
    </w:p>
    <w:p w14:paraId="02FF8698"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miestas2</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Galutinis miestas</w:t>
      </w:r>
      <w:r w:rsidRPr="00D07E84">
        <w:rPr>
          <w:rFonts w:ascii="Courier New" w:hAnsi="Courier New" w:cs="Courier New"/>
          <w:color w:val="808080"/>
          <w:sz w:val="20"/>
          <w:lang w:eastAsia="lt-LT"/>
        </w:rPr>
        <w:t>&lt;/param&gt;</w:t>
      </w:r>
    </w:p>
    <w:p w14:paraId="1FDB1B5C"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atstumas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Atstumas tarp miestų</w:t>
      </w:r>
      <w:r w:rsidRPr="00D07E84">
        <w:rPr>
          <w:rFonts w:ascii="Courier New" w:hAnsi="Courier New" w:cs="Courier New"/>
          <w:color w:val="808080"/>
          <w:sz w:val="20"/>
          <w:lang w:eastAsia="lt-LT"/>
        </w:rPr>
        <w:t>&lt;/param&gt;</w:t>
      </w:r>
    </w:p>
    <w:p w14:paraId="33B55D5C"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Marsrutas(</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miestas1,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miestas2,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atstumas)</w:t>
      </w:r>
    </w:p>
    <w:p w14:paraId="4FCB6119"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858CB48"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Miestas1 = miestas1;</w:t>
      </w:r>
    </w:p>
    <w:p w14:paraId="117B62C6"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Miestas2 = miestas2;</w:t>
      </w:r>
    </w:p>
    <w:p w14:paraId="458902B2"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Atstumas = atstumas;</w:t>
      </w:r>
    </w:p>
    <w:p w14:paraId="34394C6B"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53571FA" w14:textId="77777777" w:rsidR="0096237A" w:rsidRPr="00D07E84" w:rsidRDefault="0096237A" w:rsidP="0096237A">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E6233C6" w14:textId="77777777" w:rsidR="004C3D88" w:rsidRPr="00D07E84" w:rsidRDefault="0096237A" w:rsidP="0096237A">
      <w:pPr>
        <w:pStyle w:val="Programostekstas"/>
        <w:rPr>
          <w:rFonts w:cs="Courier New"/>
          <w:color w:val="000000"/>
          <w:lang w:eastAsia="lt-LT"/>
        </w:rPr>
      </w:pPr>
      <w:r w:rsidRPr="00D07E84">
        <w:rPr>
          <w:rFonts w:cs="Courier New"/>
          <w:color w:val="000000"/>
          <w:lang w:eastAsia="lt-LT"/>
        </w:rPr>
        <w:t>}</w:t>
      </w:r>
    </w:p>
    <w:p w14:paraId="5869165C" w14:textId="77777777" w:rsidR="0096237A" w:rsidRPr="00D07E84" w:rsidRDefault="00D07E84" w:rsidP="00D07E84">
      <w:pPr>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br w:type="page"/>
      </w:r>
    </w:p>
    <w:p w14:paraId="528BA2AF" w14:textId="77777777" w:rsidR="0096237A" w:rsidRPr="00D07E84" w:rsidRDefault="0096237A" w:rsidP="0096237A">
      <w:pPr>
        <w:pStyle w:val="Programostekstas"/>
        <w:rPr>
          <w:rFonts w:cs="Courier New"/>
          <w:color w:val="000000"/>
          <w:lang w:eastAsia="lt-LT"/>
        </w:rPr>
      </w:pPr>
      <w:r w:rsidRPr="00D07E84">
        <w:rPr>
          <w:rFonts w:cs="Courier New"/>
          <w:color w:val="000000"/>
          <w:lang w:eastAsia="lt-LT"/>
        </w:rPr>
        <w:lastRenderedPageBreak/>
        <w:t>Marsrutai.cs</w:t>
      </w:r>
    </w:p>
    <w:p w14:paraId="51ECF68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t>
      </w:r>
    </w:p>
    <w:p w14:paraId="0ABB7D6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System.Collections.Generic;</w:t>
      </w:r>
    </w:p>
    <w:p w14:paraId="55C6ADC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System.Linq;</w:t>
      </w:r>
    </w:p>
    <w:p w14:paraId="4204E76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System.Web;</w:t>
      </w:r>
    </w:p>
    <w:p w14:paraId="512E6B4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7CD57AB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namespace</w:t>
      </w:r>
      <w:r w:rsidRPr="00D07E84">
        <w:rPr>
          <w:rFonts w:ascii="Courier New" w:hAnsi="Courier New" w:cs="Courier New"/>
          <w:color w:val="000000"/>
          <w:sz w:val="20"/>
          <w:lang w:eastAsia="lt-LT"/>
        </w:rPr>
        <w:t xml:space="preserve"> L1</w:t>
      </w:r>
    </w:p>
    <w:p w14:paraId="24D1EA7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w:t>
      </w:r>
    </w:p>
    <w:p w14:paraId="241BC5C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587FE74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Maršrutų konteinerinė klasė</w:t>
      </w:r>
    </w:p>
    <w:p w14:paraId="3DD90D5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AE1044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class</w:t>
      </w:r>
      <w:r w:rsidRPr="00D07E84">
        <w:rPr>
          <w:rFonts w:ascii="Courier New" w:hAnsi="Courier New" w:cs="Courier New"/>
          <w:color w:val="000000"/>
          <w:sz w:val="20"/>
          <w:lang w:eastAsia="lt-LT"/>
        </w:rPr>
        <w:t xml:space="preserve"> </w:t>
      </w:r>
      <w:r w:rsidRPr="00D07E84">
        <w:rPr>
          <w:rFonts w:ascii="Courier New" w:hAnsi="Courier New" w:cs="Courier New"/>
          <w:color w:val="2B91AF"/>
          <w:sz w:val="20"/>
          <w:lang w:eastAsia="lt-LT"/>
        </w:rPr>
        <w:t>Marsrutai</w:t>
      </w:r>
    </w:p>
    <w:p w14:paraId="356D79B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3E4747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private</w:t>
      </w:r>
      <w:r w:rsidRPr="00D07E84">
        <w:rPr>
          <w:rFonts w:ascii="Courier New" w:hAnsi="Courier New" w:cs="Courier New"/>
          <w:color w:val="000000"/>
          <w:sz w:val="20"/>
          <w:lang w:eastAsia="lt-LT"/>
        </w:rPr>
        <w:t xml:space="preserve"> Marsrutas[] Marsrutas;</w:t>
      </w:r>
    </w:p>
    <w:p w14:paraId="2E540E0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Kiekis { </w:t>
      </w:r>
      <w:r w:rsidRPr="00D07E84">
        <w:rPr>
          <w:rFonts w:ascii="Courier New" w:hAnsi="Courier New" w:cs="Courier New"/>
          <w:color w:val="0000FF"/>
          <w:sz w:val="20"/>
          <w:lang w:eastAsia="lt-LT"/>
        </w:rPr>
        <w:t>get</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private</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set</w:t>
      </w:r>
      <w:r w:rsidRPr="00D07E84">
        <w:rPr>
          <w:rFonts w:ascii="Courier New" w:hAnsi="Courier New" w:cs="Courier New"/>
          <w:color w:val="000000"/>
          <w:sz w:val="20"/>
          <w:lang w:eastAsia="lt-LT"/>
        </w:rPr>
        <w:t>; }</w:t>
      </w:r>
    </w:p>
    <w:p w14:paraId="69AA3F5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34CB39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Konstruktorius</w:t>
      </w:r>
    </w:p>
    <w:p w14:paraId="709175A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175C49F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kiekis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Objektų skaičius</w:t>
      </w:r>
      <w:r w:rsidRPr="00D07E84">
        <w:rPr>
          <w:rFonts w:ascii="Courier New" w:hAnsi="Courier New" w:cs="Courier New"/>
          <w:color w:val="808080"/>
          <w:sz w:val="20"/>
          <w:lang w:eastAsia="lt-LT"/>
        </w:rPr>
        <w:t>&lt;/param&gt;</w:t>
      </w:r>
    </w:p>
    <w:p w14:paraId="4A8D38C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Marsrutai(</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kiekis)</w:t>
      </w:r>
    </w:p>
    <w:p w14:paraId="26C90EA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0A43F20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Marsrutas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Marsrutas[kiekis];</w:t>
      </w:r>
    </w:p>
    <w:p w14:paraId="6BA832A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EAC418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2159D00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Pridėjimas</w:t>
      </w:r>
    </w:p>
    <w:p w14:paraId="0D8F429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BF95ED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marsrutas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Maršruto objektas</w:t>
      </w:r>
      <w:r w:rsidRPr="00D07E84">
        <w:rPr>
          <w:rFonts w:ascii="Courier New" w:hAnsi="Courier New" w:cs="Courier New"/>
          <w:color w:val="808080"/>
          <w:sz w:val="20"/>
          <w:lang w:eastAsia="lt-LT"/>
        </w:rPr>
        <w:t>&lt;/param&gt;</w:t>
      </w:r>
    </w:p>
    <w:p w14:paraId="38B901E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Add(Marsrutas marsrutas)</w:t>
      </w:r>
    </w:p>
    <w:p w14:paraId="2C89D40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E98E33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Marsrutas[Kiekis++] = marsrutas;</w:t>
      </w:r>
    </w:p>
    <w:p w14:paraId="0A51B5C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BB79CB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E03D0E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Gavimas</w:t>
      </w:r>
    </w:p>
    <w:p w14:paraId="0371FF3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758BDE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id</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Maršruto id</w:t>
      </w:r>
      <w:r w:rsidRPr="00D07E84">
        <w:rPr>
          <w:rFonts w:ascii="Courier New" w:hAnsi="Courier New" w:cs="Courier New"/>
          <w:color w:val="808080"/>
          <w:sz w:val="20"/>
          <w:lang w:eastAsia="lt-LT"/>
        </w:rPr>
        <w:t>&lt;/param&gt;</w:t>
      </w:r>
    </w:p>
    <w:p w14:paraId="3279B6A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&lt;returns&gt;</w:t>
      </w:r>
      <w:r w:rsidRPr="00D07E84">
        <w:rPr>
          <w:rFonts w:ascii="Courier New" w:hAnsi="Courier New" w:cs="Courier New"/>
          <w:color w:val="008000"/>
          <w:sz w:val="20"/>
          <w:lang w:eastAsia="lt-LT"/>
        </w:rPr>
        <w:t>Grąžinamas maršrutas pagal nurodytą ID</w:t>
      </w:r>
      <w:r w:rsidRPr="00D07E84">
        <w:rPr>
          <w:rFonts w:ascii="Courier New" w:hAnsi="Courier New" w:cs="Courier New"/>
          <w:color w:val="808080"/>
          <w:sz w:val="20"/>
          <w:lang w:eastAsia="lt-LT"/>
        </w:rPr>
        <w:t>&lt;/returns&gt;</w:t>
      </w:r>
    </w:p>
    <w:p w14:paraId="02613B4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Marsrutas Get(</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id)</w:t>
      </w:r>
    </w:p>
    <w:p w14:paraId="672BCA0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5F1D04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return</w:t>
      </w:r>
      <w:r w:rsidRPr="00D07E84">
        <w:rPr>
          <w:rFonts w:ascii="Courier New" w:hAnsi="Courier New" w:cs="Courier New"/>
          <w:color w:val="000000"/>
          <w:sz w:val="20"/>
          <w:lang w:eastAsia="lt-LT"/>
        </w:rPr>
        <w:t xml:space="preserve"> Marsrutas[id];</w:t>
      </w:r>
    </w:p>
    <w:p w14:paraId="78CFEF9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C27256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4D1FCFC" w14:textId="77777777" w:rsidR="00D07E84" w:rsidRPr="00D07E84" w:rsidRDefault="00D07E84" w:rsidP="00D07E84">
      <w:pPr>
        <w:pStyle w:val="Programostekstas"/>
        <w:rPr>
          <w:rFonts w:cs="Courier New"/>
          <w:color w:val="000000"/>
          <w:lang w:eastAsia="lt-LT"/>
        </w:rPr>
      </w:pPr>
      <w:r w:rsidRPr="00D07E84">
        <w:rPr>
          <w:rFonts w:cs="Courier New"/>
          <w:color w:val="000000"/>
          <w:lang w:eastAsia="lt-LT"/>
        </w:rPr>
        <w:t>}</w:t>
      </w:r>
    </w:p>
    <w:p w14:paraId="66E34E53" w14:textId="77777777" w:rsidR="00D07E84" w:rsidRPr="00D07E84" w:rsidRDefault="00D07E84" w:rsidP="00D07E84">
      <w:pPr>
        <w:pStyle w:val="Programostekstas"/>
        <w:rPr>
          <w:rFonts w:cs="Courier New"/>
        </w:rPr>
      </w:pPr>
    </w:p>
    <w:p w14:paraId="3940ACE1" w14:textId="77777777" w:rsidR="00E03A86" w:rsidRPr="00D07E84" w:rsidRDefault="00D07E84" w:rsidP="00A049DD">
      <w:pPr>
        <w:pStyle w:val="Programostekstas"/>
        <w:rPr>
          <w:rFonts w:cs="Courier New"/>
        </w:rPr>
      </w:pPr>
      <w:r w:rsidRPr="00D07E84">
        <w:rPr>
          <w:rFonts w:cs="Courier New"/>
        </w:rPr>
        <w:t>Puslapis.aspx</w:t>
      </w:r>
    </w:p>
    <w:p w14:paraId="01350EB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highlight w:val="yellow"/>
          <w:lang w:eastAsia="lt-LT"/>
        </w:rPr>
        <w:t>&lt;%</w:t>
      </w:r>
      <w:r w:rsidRPr="00D07E84">
        <w:rPr>
          <w:rFonts w:ascii="Courier New" w:hAnsi="Courier New" w:cs="Courier New"/>
          <w:color w:val="0000FF"/>
          <w:sz w:val="20"/>
          <w:lang w:eastAsia="lt-LT"/>
        </w:rPr>
        <w:t>@</w:t>
      </w:r>
      <w:r w:rsidRPr="00D07E84">
        <w:rPr>
          <w:rFonts w:ascii="Courier New" w:hAnsi="Courier New" w:cs="Courier New"/>
          <w:color w:val="000000"/>
          <w:sz w:val="20"/>
          <w:lang w:eastAsia="lt-LT"/>
        </w:rPr>
        <w:t xml:space="preserve"> </w:t>
      </w:r>
      <w:r w:rsidRPr="00D07E84">
        <w:rPr>
          <w:rFonts w:ascii="Courier New" w:hAnsi="Courier New" w:cs="Courier New"/>
          <w:color w:val="800000"/>
          <w:sz w:val="20"/>
          <w:lang w:eastAsia="lt-LT"/>
        </w:rPr>
        <w:t>Page</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Language</w:t>
      </w:r>
      <w:r w:rsidRPr="00D07E84">
        <w:rPr>
          <w:rFonts w:ascii="Courier New" w:hAnsi="Courier New" w:cs="Courier New"/>
          <w:color w:val="0000FF"/>
          <w:sz w:val="20"/>
          <w:lang w:eastAsia="lt-LT"/>
        </w:rPr>
        <w:t>="C#"</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AutoEventWireup</w:t>
      </w:r>
      <w:r w:rsidRPr="00D07E84">
        <w:rPr>
          <w:rFonts w:ascii="Courier New" w:hAnsi="Courier New" w:cs="Courier New"/>
          <w:color w:val="0000FF"/>
          <w:sz w:val="20"/>
          <w:lang w:eastAsia="lt-LT"/>
        </w:rPr>
        <w:t>="true"</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CodeBehind</w:t>
      </w:r>
      <w:r w:rsidRPr="00D07E84">
        <w:rPr>
          <w:rFonts w:ascii="Courier New" w:hAnsi="Courier New" w:cs="Courier New"/>
          <w:color w:val="0000FF"/>
          <w:sz w:val="20"/>
          <w:lang w:eastAsia="lt-LT"/>
        </w:rPr>
        <w:t>="Puslapis.aspx.cs"</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Inherits</w:t>
      </w:r>
      <w:r w:rsidRPr="00D07E84">
        <w:rPr>
          <w:rFonts w:ascii="Courier New" w:hAnsi="Courier New" w:cs="Courier New"/>
          <w:color w:val="0000FF"/>
          <w:sz w:val="20"/>
          <w:lang w:eastAsia="lt-LT"/>
        </w:rPr>
        <w:t>="L1.Puslapis"</w:t>
      </w:r>
      <w:r w:rsidRPr="00D07E84">
        <w:rPr>
          <w:rFonts w:ascii="Courier New" w:hAnsi="Courier New" w:cs="Courier New"/>
          <w:color w:val="000000"/>
          <w:sz w:val="20"/>
          <w:lang w:eastAsia="lt-LT"/>
        </w:rPr>
        <w:t xml:space="preserve"> </w:t>
      </w:r>
      <w:r w:rsidRPr="00D07E84">
        <w:rPr>
          <w:rFonts w:ascii="Courier New" w:hAnsi="Courier New" w:cs="Courier New"/>
          <w:color w:val="000000"/>
          <w:sz w:val="20"/>
          <w:highlight w:val="yellow"/>
          <w:lang w:eastAsia="lt-LT"/>
        </w:rPr>
        <w:t>%&gt;</w:t>
      </w:r>
    </w:p>
    <w:p w14:paraId="6B81D67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6F0EAE6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DOCTYPE</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html</w:t>
      </w:r>
      <w:r w:rsidRPr="00D07E84">
        <w:rPr>
          <w:rFonts w:ascii="Courier New" w:hAnsi="Courier New" w:cs="Courier New"/>
          <w:color w:val="0000FF"/>
          <w:sz w:val="20"/>
          <w:lang w:eastAsia="lt-LT"/>
        </w:rPr>
        <w:t>&gt;</w:t>
      </w:r>
    </w:p>
    <w:p w14:paraId="2146DE1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36C23B3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html</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xmlns</w:t>
      </w:r>
      <w:r w:rsidRPr="00D07E84">
        <w:rPr>
          <w:rFonts w:ascii="Courier New" w:hAnsi="Courier New" w:cs="Courier New"/>
          <w:color w:val="0000FF"/>
          <w:sz w:val="20"/>
          <w:lang w:eastAsia="lt-LT"/>
        </w:rPr>
        <w:t>="http://www.w3.org/1999/xhtml"&gt;</w:t>
      </w:r>
    </w:p>
    <w:p w14:paraId="5466B5A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head</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runat</w:t>
      </w:r>
      <w:r w:rsidRPr="00D07E84">
        <w:rPr>
          <w:rFonts w:ascii="Courier New" w:hAnsi="Courier New" w:cs="Courier New"/>
          <w:color w:val="0000FF"/>
          <w:sz w:val="20"/>
          <w:lang w:eastAsia="lt-LT"/>
        </w:rPr>
        <w:t>="server"&gt;</w:t>
      </w:r>
    </w:p>
    <w:p w14:paraId="0353872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title</w:t>
      </w:r>
      <w:r w:rsidRPr="00D07E84">
        <w:rPr>
          <w:rFonts w:ascii="Courier New" w:hAnsi="Courier New" w:cs="Courier New"/>
          <w:color w:val="0000FF"/>
          <w:sz w:val="20"/>
          <w:lang w:eastAsia="lt-LT"/>
        </w:rPr>
        <w:t>&gt;</w:t>
      </w:r>
      <w:r w:rsidRPr="00D07E84">
        <w:rPr>
          <w:rFonts w:ascii="Courier New" w:hAnsi="Courier New" w:cs="Courier New"/>
          <w:color w:val="000000"/>
          <w:sz w:val="20"/>
          <w:lang w:eastAsia="lt-LT"/>
        </w:rPr>
        <w:t>Maršrutai</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title</w:t>
      </w:r>
      <w:r w:rsidRPr="00D07E84">
        <w:rPr>
          <w:rFonts w:ascii="Courier New" w:hAnsi="Courier New" w:cs="Courier New"/>
          <w:color w:val="0000FF"/>
          <w:sz w:val="20"/>
          <w:lang w:eastAsia="lt-LT"/>
        </w:rPr>
        <w:t>&gt;</w:t>
      </w:r>
    </w:p>
    <w:p w14:paraId="3673F76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head</w:t>
      </w:r>
      <w:r w:rsidRPr="00D07E84">
        <w:rPr>
          <w:rFonts w:ascii="Courier New" w:hAnsi="Courier New" w:cs="Courier New"/>
          <w:color w:val="0000FF"/>
          <w:sz w:val="20"/>
          <w:lang w:eastAsia="lt-LT"/>
        </w:rPr>
        <w:t>&gt;</w:t>
      </w:r>
    </w:p>
    <w:p w14:paraId="19E7BC7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body</w:t>
      </w:r>
      <w:r w:rsidRPr="00D07E84">
        <w:rPr>
          <w:rFonts w:ascii="Courier New" w:hAnsi="Courier New" w:cs="Courier New"/>
          <w:color w:val="0000FF"/>
          <w:sz w:val="20"/>
          <w:lang w:eastAsia="lt-LT"/>
        </w:rPr>
        <w:t>&gt;</w:t>
      </w:r>
    </w:p>
    <w:p w14:paraId="6A34C2C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form</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id</w:t>
      </w:r>
      <w:r w:rsidRPr="00D07E84">
        <w:rPr>
          <w:rFonts w:ascii="Courier New" w:hAnsi="Courier New" w:cs="Courier New"/>
          <w:color w:val="0000FF"/>
          <w:sz w:val="20"/>
          <w:lang w:eastAsia="lt-LT"/>
        </w:rPr>
        <w:t>="form1"</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runat</w:t>
      </w:r>
      <w:r w:rsidRPr="00D07E84">
        <w:rPr>
          <w:rFonts w:ascii="Courier New" w:hAnsi="Courier New" w:cs="Courier New"/>
          <w:color w:val="0000FF"/>
          <w:sz w:val="20"/>
          <w:lang w:eastAsia="lt-LT"/>
        </w:rPr>
        <w:t>="server"&gt;</w:t>
      </w:r>
    </w:p>
    <w:p w14:paraId="0520CE3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Button</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ID</w:t>
      </w:r>
      <w:r w:rsidRPr="00D07E84">
        <w:rPr>
          <w:rFonts w:ascii="Courier New" w:hAnsi="Courier New" w:cs="Courier New"/>
          <w:color w:val="0000FF"/>
          <w:sz w:val="20"/>
          <w:lang w:eastAsia="lt-LT"/>
        </w:rPr>
        <w:t>="Button1"</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runat</w:t>
      </w:r>
      <w:r w:rsidRPr="00D07E84">
        <w:rPr>
          <w:rFonts w:ascii="Courier New" w:hAnsi="Courier New" w:cs="Courier New"/>
          <w:color w:val="0000FF"/>
          <w:sz w:val="20"/>
          <w:lang w:eastAsia="lt-LT"/>
        </w:rPr>
        <w:t>="server"</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Text</w:t>
      </w:r>
      <w:r w:rsidRPr="00D07E84">
        <w:rPr>
          <w:rFonts w:ascii="Courier New" w:hAnsi="Courier New" w:cs="Courier New"/>
          <w:color w:val="0000FF"/>
          <w:sz w:val="20"/>
          <w:lang w:eastAsia="lt-LT"/>
        </w:rPr>
        <w:t>="Vykdyti"</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OnClick</w:t>
      </w:r>
      <w:r w:rsidRPr="00D07E84">
        <w:rPr>
          <w:rFonts w:ascii="Courier New" w:hAnsi="Courier New" w:cs="Courier New"/>
          <w:color w:val="0000FF"/>
          <w:sz w:val="20"/>
          <w:lang w:eastAsia="lt-LT"/>
        </w:rPr>
        <w:t>="Button1_Click"</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/&gt;</w:t>
      </w:r>
    </w:p>
    <w:p w14:paraId="5694EFB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p</w:t>
      </w:r>
      <w:r w:rsidRPr="00D07E84">
        <w:rPr>
          <w:rFonts w:ascii="Courier New" w:hAnsi="Courier New" w:cs="Courier New"/>
          <w:color w:val="0000FF"/>
          <w:sz w:val="20"/>
          <w:lang w:eastAsia="lt-LT"/>
        </w:rPr>
        <w:t>&gt;</w:t>
      </w:r>
    </w:p>
    <w:p w14:paraId="2ABD65D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Label</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ID</w:t>
      </w:r>
      <w:r w:rsidRPr="00D07E84">
        <w:rPr>
          <w:rFonts w:ascii="Courier New" w:hAnsi="Courier New" w:cs="Courier New"/>
          <w:color w:val="0000FF"/>
          <w:sz w:val="20"/>
          <w:lang w:eastAsia="lt-LT"/>
        </w:rPr>
        <w:t>="Label1"</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runat</w:t>
      </w:r>
      <w:r w:rsidRPr="00D07E84">
        <w:rPr>
          <w:rFonts w:ascii="Courier New" w:hAnsi="Courier New" w:cs="Courier New"/>
          <w:color w:val="0000FF"/>
          <w:sz w:val="20"/>
          <w:lang w:eastAsia="lt-LT"/>
        </w:rPr>
        <w:t>="server"</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Text</w:t>
      </w:r>
      <w:r w:rsidRPr="00D07E84">
        <w:rPr>
          <w:rFonts w:ascii="Courier New" w:hAnsi="Courier New" w:cs="Courier New"/>
          <w:color w:val="0000FF"/>
          <w:sz w:val="20"/>
          <w:lang w:eastAsia="lt-LT"/>
        </w:rPr>
        <w:t>=""&gt;&lt;/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Label</w:t>
      </w:r>
      <w:r w:rsidRPr="00D07E84">
        <w:rPr>
          <w:rFonts w:ascii="Courier New" w:hAnsi="Courier New" w:cs="Courier New"/>
          <w:color w:val="0000FF"/>
          <w:sz w:val="20"/>
          <w:lang w:eastAsia="lt-LT"/>
        </w:rPr>
        <w:t>&gt;</w:t>
      </w:r>
    </w:p>
    <w:p w14:paraId="3EF80C6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p</w:t>
      </w:r>
      <w:r w:rsidRPr="00D07E84">
        <w:rPr>
          <w:rFonts w:ascii="Courier New" w:hAnsi="Courier New" w:cs="Courier New"/>
          <w:color w:val="0000FF"/>
          <w:sz w:val="20"/>
          <w:lang w:eastAsia="lt-LT"/>
        </w:rPr>
        <w:t>&gt;</w:t>
      </w:r>
    </w:p>
    <w:p w14:paraId="4D014AA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Pradiniai duomenys:</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br</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/&gt;</w:t>
      </w:r>
    </w:p>
    <w:p w14:paraId="4598A93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Label</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ID</w:t>
      </w:r>
      <w:r w:rsidRPr="00D07E84">
        <w:rPr>
          <w:rFonts w:ascii="Courier New" w:hAnsi="Courier New" w:cs="Courier New"/>
          <w:color w:val="0000FF"/>
          <w:sz w:val="20"/>
          <w:lang w:eastAsia="lt-LT"/>
        </w:rPr>
        <w:t>="Label2"</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runat</w:t>
      </w:r>
      <w:r w:rsidRPr="00D07E84">
        <w:rPr>
          <w:rFonts w:ascii="Courier New" w:hAnsi="Courier New" w:cs="Courier New"/>
          <w:color w:val="0000FF"/>
          <w:sz w:val="20"/>
          <w:lang w:eastAsia="lt-LT"/>
        </w:rPr>
        <w:t>="server"</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Text</w:t>
      </w:r>
      <w:r w:rsidRPr="00D07E84">
        <w:rPr>
          <w:rFonts w:ascii="Courier New" w:hAnsi="Courier New" w:cs="Courier New"/>
          <w:color w:val="0000FF"/>
          <w:sz w:val="20"/>
          <w:lang w:eastAsia="lt-LT"/>
        </w:rPr>
        <w:t>=""&gt;&lt;/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Label</w:t>
      </w:r>
      <w:r w:rsidRPr="00D07E84">
        <w:rPr>
          <w:rFonts w:ascii="Courier New" w:hAnsi="Courier New" w:cs="Courier New"/>
          <w:color w:val="0000FF"/>
          <w:sz w:val="20"/>
          <w:lang w:eastAsia="lt-LT"/>
        </w:rPr>
        <w:t>&gt;</w:t>
      </w:r>
    </w:p>
    <w:p w14:paraId="0CA0EC6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Table</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ID</w:t>
      </w:r>
      <w:r w:rsidRPr="00D07E84">
        <w:rPr>
          <w:rFonts w:ascii="Courier New" w:hAnsi="Courier New" w:cs="Courier New"/>
          <w:color w:val="0000FF"/>
          <w:sz w:val="20"/>
          <w:lang w:eastAsia="lt-LT"/>
        </w:rPr>
        <w:t>="Table1"</w:t>
      </w:r>
      <w:r w:rsidRPr="00D07E84">
        <w:rPr>
          <w:rFonts w:ascii="Courier New" w:hAnsi="Courier New" w:cs="Courier New"/>
          <w:color w:val="000000"/>
          <w:sz w:val="20"/>
          <w:lang w:eastAsia="lt-LT"/>
        </w:rPr>
        <w:t xml:space="preserve"> </w:t>
      </w:r>
      <w:r w:rsidRPr="00D07E84">
        <w:rPr>
          <w:rFonts w:ascii="Courier New" w:hAnsi="Courier New" w:cs="Courier New"/>
          <w:color w:val="FF0000"/>
          <w:sz w:val="20"/>
          <w:lang w:eastAsia="lt-LT"/>
        </w:rPr>
        <w:t>runat</w:t>
      </w:r>
      <w:r w:rsidRPr="00D07E84">
        <w:rPr>
          <w:rFonts w:ascii="Courier New" w:hAnsi="Courier New" w:cs="Courier New"/>
          <w:color w:val="0000FF"/>
          <w:sz w:val="20"/>
          <w:lang w:eastAsia="lt-LT"/>
        </w:rPr>
        <w:t>="server"&gt;</w:t>
      </w:r>
    </w:p>
    <w:p w14:paraId="1499756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asp</w:t>
      </w:r>
      <w:r w:rsidRPr="00D07E84">
        <w:rPr>
          <w:rFonts w:ascii="Courier New" w:hAnsi="Courier New" w:cs="Courier New"/>
          <w:color w:val="0000FF"/>
          <w:sz w:val="20"/>
          <w:lang w:eastAsia="lt-LT"/>
        </w:rPr>
        <w:t>:</w:t>
      </w:r>
      <w:r w:rsidRPr="00D07E84">
        <w:rPr>
          <w:rFonts w:ascii="Courier New" w:hAnsi="Courier New" w:cs="Courier New"/>
          <w:color w:val="800000"/>
          <w:sz w:val="20"/>
          <w:lang w:eastAsia="lt-LT"/>
        </w:rPr>
        <w:t>Table</w:t>
      </w:r>
      <w:r w:rsidRPr="00D07E84">
        <w:rPr>
          <w:rFonts w:ascii="Courier New" w:hAnsi="Courier New" w:cs="Courier New"/>
          <w:color w:val="0000FF"/>
          <w:sz w:val="20"/>
          <w:lang w:eastAsia="lt-LT"/>
        </w:rPr>
        <w:t>&gt;</w:t>
      </w:r>
    </w:p>
    <w:p w14:paraId="5E397EF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form</w:t>
      </w:r>
      <w:r w:rsidRPr="00D07E84">
        <w:rPr>
          <w:rFonts w:ascii="Courier New" w:hAnsi="Courier New" w:cs="Courier New"/>
          <w:color w:val="0000FF"/>
          <w:sz w:val="20"/>
          <w:lang w:eastAsia="lt-LT"/>
        </w:rPr>
        <w:t>&gt;</w:t>
      </w:r>
    </w:p>
    <w:p w14:paraId="5EC8399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&lt;/</w:t>
      </w:r>
      <w:r w:rsidRPr="00D07E84">
        <w:rPr>
          <w:rFonts w:ascii="Courier New" w:hAnsi="Courier New" w:cs="Courier New"/>
          <w:color w:val="800000"/>
          <w:sz w:val="20"/>
          <w:lang w:eastAsia="lt-LT"/>
        </w:rPr>
        <w:t>body</w:t>
      </w:r>
      <w:r w:rsidRPr="00D07E84">
        <w:rPr>
          <w:rFonts w:ascii="Courier New" w:hAnsi="Courier New" w:cs="Courier New"/>
          <w:color w:val="0000FF"/>
          <w:sz w:val="20"/>
          <w:lang w:eastAsia="lt-LT"/>
        </w:rPr>
        <w:t>&gt;</w:t>
      </w:r>
    </w:p>
    <w:p w14:paraId="42576094" w14:textId="77777777" w:rsidR="00D07E84" w:rsidRPr="00D07E84" w:rsidRDefault="00D07E84" w:rsidP="00D07E84">
      <w:pPr>
        <w:autoSpaceDE w:val="0"/>
        <w:autoSpaceDN w:val="0"/>
        <w:adjustRightInd w:val="0"/>
        <w:ind w:firstLine="0"/>
        <w:jc w:val="left"/>
        <w:rPr>
          <w:rFonts w:ascii="Courier New" w:hAnsi="Courier New" w:cs="Courier New"/>
          <w:color w:val="0000FF"/>
          <w:sz w:val="20"/>
          <w:lang w:eastAsia="lt-LT"/>
        </w:rPr>
      </w:pPr>
      <w:r w:rsidRPr="00D07E84">
        <w:rPr>
          <w:rFonts w:ascii="Courier New" w:hAnsi="Courier New" w:cs="Courier New"/>
          <w:color w:val="0000FF"/>
          <w:sz w:val="20"/>
          <w:lang w:eastAsia="lt-LT"/>
        </w:rPr>
        <w:lastRenderedPageBreak/>
        <w:t>&lt;/</w:t>
      </w:r>
      <w:r w:rsidRPr="00D07E84">
        <w:rPr>
          <w:rFonts w:ascii="Courier New" w:hAnsi="Courier New" w:cs="Courier New"/>
          <w:color w:val="800000"/>
          <w:sz w:val="20"/>
          <w:lang w:eastAsia="lt-LT"/>
        </w:rPr>
        <w:t>html</w:t>
      </w:r>
      <w:r w:rsidRPr="00D07E84">
        <w:rPr>
          <w:rFonts w:ascii="Courier New" w:hAnsi="Courier New" w:cs="Courier New"/>
          <w:color w:val="0000FF"/>
          <w:sz w:val="20"/>
          <w:lang w:eastAsia="lt-LT"/>
        </w:rPr>
        <w:t>&gt;</w:t>
      </w:r>
    </w:p>
    <w:p w14:paraId="2D20E31C" w14:textId="77777777" w:rsidR="00D07E84" w:rsidRPr="00D07E84" w:rsidRDefault="00D07E84" w:rsidP="00D07E84">
      <w:pPr>
        <w:autoSpaceDE w:val="0"/>
        <w:autoSpaceDN w:val="0"/>
        <w:adjustRightInd w:val="0"/>
        <w:ind w:firstLine="0"/>
        <w:jc w:val="left"/>
        <w:rPr>
          <w:rFonts w:ascii="Courier New" w:hAnsi="Courier New" w:cs="Courier New"/>
          <w:color w:val="0000FF"/>
          <w:sz w:val="20"/>
          <w:lang w:eastAsia="lt-LT"/>
        </w:rPr>
      </w:pPr>
    </w:p>
    <w:p w14:paraId="61B57EBD" w14:textId="77777777" w:rsidR="00D07E84" w:rsidRDefault="00D07E84" w:rsidP="00D07E84">
      <w:pPr>
        <w:autoSpaceDE w:val="0"/>
        <w:autoSpaceDN w:val="0"/>
        <w:adjustRightInd w:val="0"/>
        <w:ind w:firstLine="0"/>
        <w:jc w:val="left"/>
        <w:rPr>
          <w:rFonts w:ascii="Courier New" w:hAnsi="Courier New" w:cs="Courier New"/>
          <w:sz w:val="20"/>
          <w:lang w:eastAsia="lt-LT"/>
        </w:rPr>
      </w:pPr>
      <w:r w:rsidRPr="00D07E84">
        <w:rPr>
          <w:rFonts w:ascii="Courier New" w:hAnsi="Courier New" w:cs="Courier New"/>
          <w:sz w:val="20"/>
          <w:lang w:eastAsia="lt-LT"/>
        </w:rPr>
        <w:t>Puslapis.aspx.cs</w:t>
      </w:r>
    </w:p>
    <w:p w14:paraId="0ACC032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t>
      </w:r>
    </w:p>
    <w:p w14:paraId="4FA10D7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System.Collections.Generic;</w:t>
      </w:r>
    </w:p>
    <w:p w14:paraId="708E471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System.IO;</w:t>
      </w:r>
    </w:p>
    <w:p w14:paraId="1D4A851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System.Linq;</w:t>
      </w:r>
    </w:p>
    <w:p w14:paraId="4EE18D4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System.Web;</w:t>
      </w:r>
    </w:p>
    <w:p w14:paraId="3DF53A7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System.Web.UI;</w:t>
      </w:r>
    </w:p>
    <w:p w14:paraId="03D12CD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System.Web.UI.WebControls;</w:t>
      </w:r>
    </w:p>
    <w:p w14:paraId="0AB1273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493B3CC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FF"/>
          <w:sz w:val="20"/>
          <w:lang w:eastAsia="lt-LT"/>
        </w:rPr>
        <w:t>namespace</w:t>
      </w:r>
      <w:r w:rsidRPr="00D07E84">
        <w:rPr>
          <w:rFonts w:ascii="Courier New" w:hAnsi="Courier New" w:cs="Courier New"/>
          <w:color w:val="000000"/>
          <w:sz w:val="20"/>
          <w:lang w:eastAsia="lt-LT"/>
        </w:rPr>
        <w:t xml:space="preserve"> L1</w:t>
      </w:r>
    </w:p>
    <w:p w14:paraId="0097948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w:t>
      </w:r>
    </w:p>
    <w:p w14:paraId="5229F10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public</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partial</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class</w:t>
      </w:r>
      <w:r w:rsidRPr="00D07E84">
        <w:rPr>
          <w:rFonts w:ascii="Courier New" w:hAnsi="Courier New" w:cs="Courier New"/>
          <w:color w:val="000000"/>
          <w:sz w:val="20"/>
          <w:lang w:eastAsia="lt-LT"/>
        </w:rPr>
        <w:t xml:space="preserve"> </w:t>
      </w:r>
      <w:r w:rsidRPr="00D07E84">
        <w:rPr>
          <w:rFonts w:ascii="Courier New" w:hAnsi="Courier New" w:cs="Courier New"/>
          <w:color w:val="2B91AF"/>
          <w:sz w:val="20"/>
          <w:lang w:eastAsia="lt-LT"/>
        </w:rPr>
        <w:t>Puslapis</w:t>
      </w:r>
      <w:r w:rsidRPr="00D07E84">
        <w:rPr>
          <w:rFonts w:ascii="Courier New" w:hAnsi="Courier New" w:cs="Courier New"/>
          <w:color w:val="000000"/>
          <w:sz w:val="20"/>
          <w:lang w:eastAsia="lt-LT"/>
        </w:rPr>
        <w:t xml:space="preserve"> : System.Web.UI.Page</w:t>
      </w:r>
    </w:p>
    <w:p w14:paraId="2E0FBE2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CFDEC9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private</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irasymas = </w:t>
      </w:r>
      <w:r w:rsidRPr="00D07E84">
        <w:rPr>
          <w:rFonts w:ascii="Courier New" w:hAnsi="Courier New" w:cs="Courier New"/>
          <w:color w:val="A31515"/>
          <w:sz w:val="20"/>
          <w:lang w:eastAsia="lt-LT"/>
        </w:rPr>
        <w:t>"U3rez.txt"</w:t>
      </w:r>
      <w:r w:rsidRPr="00D07E84">
        <w:rPr>
          <w:rFonts w:ascii="Courier New" w:hAnsi="Courier New" w:cs="Courier New"/>
          <w:color w:val="000000"/>
          <w:sz w:val="20"/>
          <w:lang w:eastAsia="lt-LT"/>
        </w:rPr>
        <w:t>;</w:t>
      </w:r>
    </w:p>
    <w:p w14:paraId="2469B58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private</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viso = 0;</w:t>
      </w:r>
    </w:p>
    <w:p w14:paraId="06657B4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protected</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Page_Load(</w:t>
      </w:r>
      <w:r w:rsidRPr="00D07E84">
        <w:rPr>
          <w:rFonts w:ascii="Courier New" w:hAnsi="Courier New" w:cs="Courier New"/>
          <w:color w:val="0000FF"/>
          <w:sz w:val="20"/>
          <w:lang w:eastAsia="lt-LT"/>
        </w:rPr>
        <w:t>object</w:t>
      </w:r>
      <w:r w:rsidRPr="00D07E84">
        <w:rPr>
          <w:rFonts w:ascii="Courier New" w:hAnsi="Courier New" w:cs="Courier New"/>
          <w:color w:val="000000"/>
          <w:sz w:val="20"/>
          <w:lang w:eastAsia="lt-LT"/>
        </w:rPr>
        <w:t xml:space="preserve"> sender, EventArgs e)</w:t>
      </w:r>
    </w:p>
    <w:p w14:paraId="7E37CD2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DC53F8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532233D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22CBD1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695EF55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Mygtuko paspaudimas</w:t>
      </w:r>
    </w:p>
    <w:p w14:paraId="7AF7109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7343CEE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sender</w:t>
      </w:r>
      <w:r w:rsidRPr="00D07E84">
        <w:rPr>
          <w:rFonts w:ascii="Courier New" w:hAnsi="Courier New" w:cs="Courier New"/>
          <w:color w:val="808080"/>
          <w:sz w:val="20"/>
          <w:lang w:eastAsia="lt-LT"/>
        </w:rPr>
        <w:t>"&gt;&lt;/param&gt;</w:t>
      </w:r>
    </w:p>
    <w:p w14:paraId="0B65B61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e</w:t>
      </w:r>
      <w:r w:rsidRPr="00D07E84">
        <w:rPr>
          <w:rFonts w:ascii="Courier New" w:hAnsi="Courier New" w:cs="Courier New"/>
          <w:color w:val="808080"/>
          <w:sz w:val="20"/>
          <w:lang w:eastAsia="lt-LT"/>
        </w:rPr>
        <w:t>"&gt;&lt;/param&gt;</w:t>
      </w:r>
    </w:p>
    <w:p w14:paraId="5806293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protected</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Button1_Click(</w:t>
      </w:r>
      <w:r w:rsidRPr="00D07E84">
        <w:rPr>
          <w:rFonts w:ascii="Courier New" w:hAnsi="Courier New" w:cs="Courier New"/>
          <w:color w:val="0000FF"/>
          <w:sz w:val="20"/>
          <w:lang w:eastAsia="lt-LT"/>
        </w:rPr>
        <w:t>object</w:t>
      </w:r>
      <w:r w:rsidRPr="00D07E84">
        <w:rPr>
          <w:rFonts w:ascii="Courier New" w:hAnsi="Courier New" w:cs="Courier New"/>
          <w:color w:val="000000"/>
          <w:sz w:val="20"/>
          <w:lang w:eastAsia="lt-LT"/>
        </w:rPr>
        <w:t xml:space="preserve"> sender, EventArgs e)</w:t>
      </w:r>
    </w:p>
    <w:p w14:paraId="7F677BD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007D488" w14:textId="77777777" w:rsidR="00D07E84" w:rsidRPr="00D07E84" w:rsidRDefault="00D07E84" w:rsidP="00D07E84">
      <w:pPr>
        <w:autoSpaceDE w:val="0"/>
        <w:autoSpaceDN w:val="0"/>
        <w:adjustRightInd w:val="0"/>
        <w:ind w:left="1418" w:hanging="1418"/>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aplankas = Path.Combine(HttpContext.Current.Request.PhysicalApplicationPath, </w:t>
      </w:r>
      <w:r w:rsidRPr="00D07E84">
        <w:rPr>
          <w:rFonts w:ascii="Courier New" w:hAnsi="Courier New" w:cs="Courier New"/>
          <w:color w:val="A31515"/>
          <w:sz w:val="20"/>
          <w:lang w:eastAsia="lt-LT"/>
        </w:rPr>
        <w:t>"App_Data"</w:t>
      </w:r>
      <w:r w:rsidRPr="00D07E84">
        <w:rPr>
          <w:rFonts w:ascii="Courier New" w:hAnsi="Courier New" w:cs="Courier New"/>
          <w:color w:val="000000"/>
          <w:sz w:val="20"/>
          <w:lang w:eastAsia="lt-LT"/>
        </w:rPr>
        <w:t>);</w:t>
      </w:r>
    </w:p>
    <w:p w14:paraId="07713A0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Marsrutai marsrutai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Marsrutai(100);</w:t>
      </w:r>
    </w:p>
    <w:p w14:paraId="1DCAEE9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Skaitymas(aplankas + </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 xml:space="preserve"> + </w:t>
      </w:r>
      <w:r w:rsidRPr="00D07E84">
        <w:rPr>
          <w:rFonts w:ascii="Courier New" w:hAnsi="Courier New" w:cs="Courier New"/>
          <w:color w:val="A31515"/>
          <w:sz w:val="20"/>
          <w:lang w:eastAsia="lt-LT"/>
        </w:rPr>
        <w:t>"U3.txt"</w:t>
      </w:r>
      <w:r w:rsidRPr="00D07E84">
        <w:rPr>
          <w:rFonts w:ascii="Courier New" w:hAnsi="Courier New" w:cs="Courier New"/>
          <w:color w:val="000000"/>
          <w:sz w:val="20"/>
          <w:lang w:eastAsia="lt-LT"/>
        </w:rPr>
        <w:t xml:space="preserve">, marsrutai, </w:t>
      </w:r>
      <w:r w:rsidRPr="00D07E84">
        <w:rPr>
          <w:rFonts w:ascii="Courier New" w:hAnsi="Courier New" w:cs="Courier New"/>
          <w:color w:val="0000FF"/>
          <w:sz w:val="20"/>
          <w:lang w:eastAsia="lt-LT"/>
        </w:rPr>
        <w:t>out</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pMiestas);</w:t>
      </w:r>
    </w:p>
    <w:p w14:paraId="0D30C3F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List&lt;</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&gt; pravaziuoti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List&lt;</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&gt;();</w:t>
      </w:r>
    </w:p>
    <w:p w14:paraId="22DBC1A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3A0664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Label1.Text = pMiestas;</w:t>
      </w:r>
    </w:p>
    <w:p w14:paraId="1B817AE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Vykdymas(marsrutai, pMiestas, pravaziuoti);</w:t>
      </w:r>
    </w:p>
    <w:p w14:paraId="5153DA9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Label1.Text += </w:t>
      </w:r>
      <w:r w:rsidRPr="00D07E84">
        <w:rPr>
          <w:rFonts w:ascii="Courier New" w:hAnsi="Courier New" w:cs="Courier New"/>
          <w:color w:val="A31515"/>
          <w:sz w:val="20"/>
          <w:lang w:eastAsia="lt-LT"/>
        </w:rPr>
        <w:t>$" (</w:t>
      </w:r>
      <w:r w:rsidRPr="00D07E84">
        <w:rPr>
          <w:rFonts w:ascii="Courier New" w:hAnsi="Courier New" w:cs="Courier New"/>
          <w:color w:val="000000"/>
          <w:sz w:val="20"/>
          <w:lang w:eastAsia="lt-LT"/>
        </w:rPr>
        <w:t>{viso}</w:t>
      </w:r>
      <w:r w:rsidRPr="00D07E84">
        <w:rPr>
          <w:rFonts w:ascii="Courier New" w:hAnsi="Courier New" w:cs="Courier New"/>
          <w:color w:val="A31515"/>
          <w:sz w:val="20"/>
          <w:lang w:eastAsia="lt-LT"/>
        </w:rPr>
        <w:t xml:space="preserve"> km)"</w:t>
      </w:r>
      <w:r w:rsidRPr="00D07E84">
        <w:rPr>
          <w:rFonts w:ascii="Courier New" w:hAnsi="Courier New" w:cs="Courier New"/>
          <w:color w:val="000000"/>
          <w:sz w:val="20"/>
          <w:lang w:eastAsia="lt-LT"/>
        </w:rPr>
        <w:t>;</w:t>
      </w:r>
    </w:p>
    <w:p w14:paraId="18F585F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PradiniaiDuomenys(</w:t>
      </w:r>
      <w:r w:rsidRPr="00D07E84">
        <w:rPr>
          <w:rFonts w:ascii="Courier New" w:hAnsi="Courier New" w:cs="Courier New"/>
          <w:color w:val="A31515"/>
          <w:sz w:val="20"/>
          <w:lang w:eastAsia="lt-LT"/>
        </w:rPr>
        <w:t>"PradiniaiDuomenys.txt"</w:t>
      </w:r>
      <w:r w:rsidRPr="00D07E84">
        <w:rPr>
          <w:rFonts w:ascii="Courier New" w:hAnsi="Courier New" w:cs="Courier New"/>
          <w:color w:val="000000"/>
          <w:sz w:val="20"/>
          <w:lang w:eastAsia="lt-LT"/>
        </w:rPr>
        <w:t>, marsrutai, pMiestas);</w:t>
      </w:r>
    </w:p>
    <w:p w14:paraId="1E20DD3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Lentele(marsrutai, pMiestas);</w:t>
      </w:r>
    </w:p>
    <w:p w14:paraId="6DD2B52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77CB23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15CEF85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Lentelės kūrimo klasė</w:t>
      </w:r>
    </w:p>
    <w:p w14:paraId="40194F0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25F9DFA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marsrutai</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Maršrutų sąrašas</w:t>
      </w:r>
      <w:r w:rsidRPr="00D07E84">
        <w:rPr>
          <w:rFonts w:ascii="Courier New" w:hAnsi="Courier New" w:cs="Courier New"/>
          <w:color w:val="808080"/>
          <w:sz w:val="20"/>
          <w:lang w:eastAsia="lt-LT"/>
        </w:rPr>
        <w:t>&lt;/param&gt;</w:t>
      </w:r>
    </w:p>
    <w:p w14:paraId="7E065CF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pMiestas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Pradinis miestas</w:t>
      </w:r>
      <w:r w:rsidRPr="00D07E84">
        <w:rPr>
          <w:rFonts w:ascii="Courier New" w:hAnsi="Courier New" w:cs="Courier New"/>
          <w:color w:val="808080"/>
          <w:sz w:val="20"/>
          <w:lang w:eastAsia="lt-LT"/>
        </w:rPr>
        <w:t>&lt;/param&gt;</w:t>
      </w:r>
    </w:p>
    <w:p w14:paraId="5529524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Lentele(Marsrutai marsrutai,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pMiestas)</w:t>
      </w:r>
    </w:p>
    <w:p w14:paraId="2D45A8C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468F5B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text = </w:t>
      </w:r>
      <w:r w:rsidRPr="00D07E84">
        <w:rPr>
          <w:rFonts w:ascii="Courier New" w:hAnsi="Courier New" w:cs="Courier New"/>
          <w:color w:val="0000FF"/>
          <w:sz w:val="20"/>
          <w:lang w:eastAsia="lt-LT"/>
        </w:rPr>
        <w:t>null</w:t>
      </w:r>
      <w:r w:rsidRPr="00D07E84">
        <w:rPr>
          <w:rFonts w:ascii="Courier New" w:hAnsi="Courier New" w:cs="Courier New"/>
          <w:color w:val="000000"/>
          <w:sz w:val="20"/>
          <w:lang w:eastAsia="lt-LT"/>
        </w:rPr>
        <w:t>;</w:t>
      </w:r>
    </w:p>
    <w:p w14:paraId="29A67CDD" w14:textId="77777777" w:rsidR="00D07E84" w:rsidRPr="00D07E84" w:rsidRDefault="00D07E84" w:rsidP="00D07E84">
      <w:pPr>
        <w:autoSpaceDE w:val="0"/>
        <w:autoSpaceDN w:val="0"/>
        <w:adjustRightInd w:val="0"/>
        <w:ind w:left="1418" w:hanging="1418"/>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w:t>
      </w:r>
      <w:r w:rsidRPr="00D07E84">
        <w:rPr>
          <w:rFonts w:ascii="Courier New" w:hAnsi="Courier New" w:cs="Courier New"/>
          <w:color w:val="A31515"/>
          <w:sz w:val="20"/>
          <w:lang w:eastAsia="lt-LT"/>
        </w:rPr>
        <w:t>"--------------------------------------------------------------&lt;br/&gt;"</w:t>
      </w:r>
      <w:r w:rsidRPr="00D07E84">
        <w:rPr>
          <w:rFonts w:ascii="Courier New" w:hAnsi="Courier New" w:cs="Courier New"/>
          <w:color w:val="000000"/>
          <w:sz w:val="20"/>
          <w:lang w:eastAsia="lt-LT"/>
        </w:rPr>
        <w:t>);</w:t>
      </w:r>
    </w:p>
    <w:p w14:paraId="731103E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w:t>
      </w:r>
      <w:r w:rsidRPr="00D07E84">
        <w:rPr>
          <w:rFonts w:ascii="Courier New" w:hAnsi="Courier New" w:cs="Courier New"/>
          <w:color w:val="A31515"/>
          <w:sz w:val="20"/>
          <w:lang w:eastAsia="lt-LT"/>
        </w:rPr>
        <w:t xml:space="preserve">$"Kiekis: </w:t>
      </w:r>
      <w:r w:rsidRPr="00D07E84">
        <w:rPr>
          <w:rFonts w:ascii="Courier New" w:hAnsi="Courier New" w:cs="Courier New"/>
          <w:color w:val="000000"/>
          <w:sz w:val="20"/>
          <w:lang w:eastAsia="lt-LT"/>
        </w:rPr>
        <w:t>{marsrutai.Kiekis}</w:t>
      </w:r>
      <w:r w:rsidRPr="00D07E84">
        <w:rPr>
          <w:rFonts w:ascii="Courier New" w:hAnsi="Courier New" w:cs="Courier New"/>
          <w:color w:val="A31515"/>
          <w:sz w:val="20"/>
          <w:lang w:eastAsia="lt-LT"/>
        </w:rPr>
        <w:t>&lt;br/&gt;"</w:t>
      </w:r>
      <w:r w:rsidRPr="00D07E84">
        <w:rPr>
          <w:rFonts w:ascii="Courier New" w:hAnsi="Courier New" w:cs="Courier New"/>
          <w:color w:val="000000"/>
          <w:sz w:val="20"/>
          <w:lang w:eastAsia="lt-LT"/>
        </w:rPr>
        <w:t>);</w:t>
      </w:r>
    </w:p>
    <w:p w14:paraId="6ECF71AF" w14:textId="77777777" w:rsidR="00D07E84" w:rsidRPr="00D07E84" w:rsidRDefault="00D07E84" w:rsidP="00DB596D">
      <w:pPr>
        <w:autoSpaceDE w:val="0"/>
        <w:autoSpaceDN w:val="0"/>
        <w:adjustRightInd w:val="0"/>
        <w:ind w:left="1418" w:hanging="1418"/>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w:t>
      </w:r>
      <w:r w:rsidRPr="00D07E84">
        <w:rPr>
          <w:rFonts w:ascii="Courier New" w:hAnsi="Courier New" w:cs="Courier New"/>
          <w:color w:val="A31515"/>
          <w:sz w:val="20"/>
          <w:lang w:eastAsia="lt-LT"/>
        </w:rPr>
        <w:t>"--------------------------------------------------------------&lt;br/&gt;"</w:t>
      </w:r>
      <w:r w:rsidRPr="00D07E84">
        <w:rPr>
          <w:rFonts w:ascii="Courier New" w:hAnsi="Courier New" w:cs="Courier New"/>
          <w:color w:val="000000"/>
          <w:sz w:val="20"/>
          <w:lang w:eastAsia="lt-LT"/>
        </w:rPr>
        <w:t>);</w:t>
      </w:r>
    </w:p>
    <w:p w14:paraId="27492C6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w:t>
      </w:r>
      <w:r w:rsidRPr="00D07E84">
        <w:rPr>
          <w:rFonts w:ascii="Courier New" w:hAnsi="Courier New" w:cs="Courier New"/>
          <w:color w:val="A31515"/>
          <w:sz w:val="20"/>
          <w:lang w:eastAsia="lt-LT"/>
        </w:rPr>
        <w:t xml:space="preserve">$"Pradinis miestas: </w:t>
      </w:r>
      <w:r w:rsidRPr="00D07E84">
        <w:rPr>
          <w:rFonts w:ascii="Courier New" w:hAnsi="Courier New" w:cs="Courier New"/>
          <w:color w:val="000000"/>
          <w:sz w:val="20"/>
          <w:lang w:eastAsia="lt-LT"/>
        </w:rPr>
        <w:t>{pMiestas}</w:t>
      </w:r>
      <w:r w:rsidRPr="00D07E84">
        <w:rPr>
          <w:rFonts w:ascii="Courier New" w:hAnsi="Courier New" w:cs="Courier New"/>
          <w:color w:val="A31515"/>
          <w:sz w:val="20"/>
          <w:lang w:eastAsia="lt-LT"/>
        </w:rPr>
        <w:t>&lt;br/&gt;"</w:t>
      </w:r>
      <w:r w:rsidRPr="00D07E84">
        <w:rPr>
          <w:rFonts w:ascii="Courier New" w:hAnsi="Courier New" w:cs="Courier New"/>
          <w:color w:val="000000"/>
          <w:sz w:val="20"/>
          <w:lang w:eastAsia="lt-LT"/>
        </w:rPr>
        <w:t>);</w:t>
      </w:r>
    </w:p>
    <w:p w14:paraId="3D393F90" w14:textId="77777777" w:rsidR="00D07E84" w:rsidRPr="00D07E84" w:rsidRDefault="00D07E84" w:rsidP="00DB596D">
      <w:pPr>
        <w:autoSpaceDE w:val="0"/>
        <w:autoSpaceDN w:val="0"/>
        <w:adjustRightInd w:val="0"/>
        <w:ind w:left="1418" w:hanging="1418"/>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w:t>
      </w:r>
      <w:r w:rsidRPr="00D07E84">
        <w:rPr>
          <w:rFonts w:ascii="Courier New" w:hAnsi="Courier New" w:cs="Courier New"/>
          <w:color w:val="A31515"/>
          <w:sz w:val="20"/>
          <w:lang w:eastAsia="lt-LT"/>
        </w:rPr>
        <w:t>"--------------------------------------------------------------&lt;br/&gt;"</w:t>
      </w:r>
      <w:r w:rsidRPr="00D07E84">
        <w:rPr>
          <w:rFonts w:ascii="Courier New" w:hAnsi="Courier New" w:cs="Courier New"/>
          <w:color w:val="000000"/>
          <w:sz w:val="20"/>
          <w:lang w:eastAsia="lt-LT"/>
        </w:rPr>
        <w:t>);</w:t>
      </w:r>
    </w:p>
    <w:p w14:paraId="5848507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Label2.Text = text;</w:t>
      </w:r>
    </w:p>
    <w:p w14:paraId="6944380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TableRow row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TableRow();</w:t>
      </w:r>
    </w:p>
    <w:p w14:paraId="7925567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TableCell cell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TableCell</w:t>
      </w:r>
    </w:p>
    <w:p w14:paraId="2873778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0BDAE4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w:t>
      </w:r>
      <w:r w:rsidRPr="00D07E84">
        <w:rPr>
          <w:rFonts w:ascii="Courier New" w:hAnsi="Courier New" w:cs="Courier New"/>
          <w:color w:val="A31515"/>
          <w:sz w:val="20"/>
          <w:lang w:eastAsia="lt-LT"/>
        </w:rPr>
        <w:t>"Miestas1"</w:t>
      </w:r>
    </w:p>
    <w:p w14:paraId="37D43FD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4A14DB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row.Cells.Add(cell);</w:t>
      </w:r>
    </w:p>
    <w:p w14:paraId="1B2EDA3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TableCell cell2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TableCell</w:t>
      </w:r>
    </w:p>
    <w:p w14:paraId="6F774CE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ECECFC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lastRenderedPageBreak/>
        <w:t xml:space="preserve">                Text = </w:t>
      </w:r>
      <w:r w:rsidRPr="00D07E84">
        <w:rPr>
          <w:rFonts w:ascii="Courier New" w:hAnsi="Courier New" w:cs="Courier New"/>
          <w:color w:val="A31515"/>
          <w:sz w:val="20"/>
          <w:lang w:eastAsia="lt-LT"/>
        </w:rPr>
        <w:t>"Miestas2"</w:t>
      </w:r>
    </w:p>
    <w:p w14:paraId="6F04E6A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A1219D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row.Cells.Add(cell2);</w:t>
      </w:r>
    </w:p>
    <w:p w14:paraId="13773B4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TableCell cell3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TableCell</w:t>
      </w:r>
    </w:p>
    <w:p w14:paraId="602A06A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74D47A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w:t>
      </w:r>
      <w:r w:rsidRPr="00D07E84">
        <w:rPr>
          <w:rFonts w:ascii="Courier New" w:hAnsi="Courier New" w:cs="Courier New"/>
          <w:color w:val="A31515"/>
          <w:sz w:val="20"/>
          <w:lang w:eastAsia="lt-LT"/>
        </w:rPr>
        <w:t>"Atstumas"</w:t>
      </w:r>
    </w:p>
    <w:p w14:paraId="7AC27A2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1D4212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row.Cells.Add(cell3);</w:t>
      </w:r>
    </w:p>
    <w:p w14:paraId="12079A1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Table1.Rows.Add(row);</w:t>
      </w:r>
    </w:p>
    <w:p w14:paraId="48AE8F6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6BBFA38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for</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i = 0; i &lt; marsrutai.Kiekis; i++)</w:t>
      </w:r>
    </w:p>
    <w:p w14:paraId="31F2493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6EF998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TableRow duom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TableRow();</w:t>
      </w:r>
    </w:p>
    <w:p w14:paraId="20E17BA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TableCell m1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TableCell</w:t>
      </w:r>
    </w:p>
    <w:p w14:paraId="0551849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35792C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marsrutai.Get(i).Miestas1</w:t>
      </w:r>
    </w:p>
    <w:p w14:paraId="71A6CFE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782DB8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duom.Cells.Add(m1);</w:t>
      </w:r>
    </w:p>
    <w:p w14:paraId="622CF21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TableCell m2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TableCell</w:t>
      </w:r>
    </w:p>
    <w:p w14:paraId="7150DFC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6A4E92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marsrutai.Get(i).Miestas2</w:t>
      </w:r>
    </w:p>
    <w:p w14:paraId="3F9212C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1E7354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duom.Cells.Add(m2);</w:t>
      </w:r>
    </w:p>
    <w:p w14:paraId="7DF4E97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TableCell a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TableCell</w:t>
      </w:r>
    </w:p>
    <w:p w14:paraId="37AC9AC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3BA682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Text = marsrutai.Get(i).Atstumas.ToString()</w:t>
      </w:r>
    </w:p>
    <w:p w14:paraId="513BAD2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96DFE7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duom.Cells.Add(a);</w:t>
      </w:r>
    </w:p>
    <w:p w14:paraId="0BC7100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Table1.Rows.Add(duom);</w:t>
      </w:r>
    </w:p>
    <w:p w14:paraId="6EBE30B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15F85F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8A42D0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6D60318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Pradinių duomenų sudarymo metodas</w:t>
      </w:r>
    </w:p>
    <w:p w14:paraId="1E589C33"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486D251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failas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Failas</w:t>
      </w:r>
      <w:r w:rsidRPr="00D07E84">
        <w:rPr>
          <w:rFonts w:ascii="Courier New" w:hAnsi="Courier New" w:cs="Courier New"/>
          <w:color w:val="808080"/>
          <w:sz w:val="20"/>
          <w:lang w:eastAsia="lt-LT"/>
        </w:rPr>
        <w:t>&lt;/param&gt;</w:t>
      </w:r>
    </w:p>
    <w:p w14:paraId="1E35F2E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marsrutai</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Maršrutų sąrašas</w:t>
      </w:r>
      <w:r w:rsidRPr="00D07E84">
        <w:rPr>
          <w:rFonts w:ascii="Courier New" w:hAnsi="Courier New" w:cs="Courier New"/>
          <w:color w:val="808080"/>
          <w:sz w:val="20"/>
          <w:lang w:eastAsia="lt-LT"/>
        </w:rPr>
        <w:t>&lt;/param&gt;</w:t>
      </w:r>
    </w:p>
    <w:p w14:paraId="16B3425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pMiestas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Pradinis miestas</w:t>
      </w:r>
      <w:r w:rsidRPr="00D07E84">
        <w:rPr>
          <w:rFonts w:ascii="Courier New" w:hAnsi="Courier New" w:cs="Courier New"/>
          <w:color w:val="808080"/>
          <w:sz w:val="20"/>
          <w:lang w:eastAsia="lt-LT"/>
        </w:rPr>
        <w:t>&lt;/param&gt;</w:t>
      </w:r>
    </w:p>
    <w:p w14:paraId="7604913D" w14:textId="77777777" w:rsidR="00D07E84" w:rsidRPr="00D07E84" w:rsidRDefault="00D07E84" w:rsidP="00DB596D">
      <w:pPr>
        <w:autoSpaceDE w:val="0"/>
        <w:autoSpaceDN w:val="0"/>
        <w:adjustRightInd w:val="0"/>
        <w:ind w:left="993" w:hanging="993"/>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PradiniaiDuomenys(</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failas, Marsrutai marsrutai,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pMiestas)</w:t>
      </w:r>
    </w:p>
    <w:p w14:paraId="2844D39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376EAA6" w14:textId="77777777" w:rsidR="00D07E84" w:rsidRPr="00D07E84" w:rsidRDefault="00D07E84" w:rsidP="00DB596D">
      <w:pPr>
        <w:autoSpaceDE w:val="0"/>
        <w:autoSpaceDN w:val="0"/>
        <w:adjustRightInd w:val="0"/>
        <w:ind w:left="1418" w:hanging="1418"/>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aplankas = Path.Combine(HttpContext.Current.Request.PhysicalApplicationPath, </w:t>
      </w:r>
      <w:r w:rsidRPr="00D07E84">
        <w:rPr>
          <w:rFonts w:ascii="Courier New" w:hAnsi="Courier New" w:cs="Courier New"/>
          <w:color w:val="A31515"/>
          <w:sz w:val="20"/>
          <w:lang w:eastAsia="lt-LT"/>
        </w:rPr>
        <w:t>"App_Data"</w:t>
      </w:r>
      <w:r w:rsidRPr="00D07E84">
        <w:rPr>
          <w:rFonts w:ascii="Courier New" w:hAnsi="Courier New" w:cs="Courier New"/>
          <w:color w:val="000000"/>
          <w:sz w:val="20"/>
          <w:lang w:eastAsia="lt-LT"/>
        </w:rPr>
        <w:t>);</w:t>
      </w:r>
    </w:p>
    <w:p w14:paraId="3414E07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(StreamWriter sw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StreamWriter(aplankas + </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 xml:space="preserve"> + failas))</w:t>
      </w:r>
    </w:p>
    <w:p w14:paraId="1FF4CA6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0D0533E6" w14:textId="77777777" w:rsidR="00D07E84" w:rsidRPr="00D07E84" w:rsidRDefault="00D07E84" w:rsidP="00DB596D">
      <w:pPr>
        <w:autoSpaceDE w:val="0"/>
        <w:autoSpaceDN w:val="0"/>
        <w:adjustRightInd w:val="0"/>
        <w:ind w:left="1985" w:hanging="1985"/>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w:t>
      </w:r>
    </w:p>
    <w:p w14:paraId="1BA4C2A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w:t>
      </w:r>
      <w:r w:rsidRPr="00D07E84">
        <w:rPr>
          <w:rFonts w:ascii="Courier New" w:hAnsi="Courier New" w:cs="Courier New"/>
          <w:color w:val="A31515"/>
          <w:sz w:val="20"/>
          <w:lang w:eastAsia="lt-LT"/>
        </w:rPr>
        <w:t xml:space="preserve">$"Kiekis: </w:t>
      </w:r>
      <w:r w:rsidRPr="00D07E84">
        <w:rPr>
          <w:rFonts w:ascii="Courier New" w:hAnsi="Courier New" w:cs="Courier New"/>
          <w:color w:val="000000"/>
          <w:sz w:val="20"/>
          <w:lang w:eastAsia="lt-LT"/>
        </w:rPr>
        <w:t>{marsrutai.Kiekis}</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w:t>
      </w:r>
    </w:p>
    <w:p w14:paraId="1ACCD1DF" w14:textId="77777777" w:rsidR="00D07E84" w:rsidRPr="00D07E84" w:rsidRDefault="00D07E84" w:rsidP="00DB596D">
      <w:pPr>
        <w:autoSpaceDE w:val="0"/>
        <w:autoSpaceDN w:val="0"/>
        <w:adjustRightInd w:val="0"/>
        <w:ind w:left="1985" w:hanging="1985"/>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w:t>
      </w:r>
    </w:p>
    <w:p w14:paraId="3E9C10E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w:t>
      </w:r>
      <w:r w:rsidRPr="00D07E84">
        <w:rPr>
          <w:rFonts w:ascii="Courier New" w:hAnsi="Courier New" w:cs="Courier New"/>
          <w:color w:val="A31515"/>
          <w:sz w:val="20"/>
          <w:lang w:eastAsia="lt-LT"/>
        </w:rPr>
        <w:t xml:space="preserve">$"Pradinis miestas: </w:t>
      </w:r>
      <w:r w:rsidRPr="00D07E84">
        <w:rPr>
          <w:rFonts w:ascii="Courier New" w:hAnsi="Courier New" w:cs="Courier New"/>
          <w:color w:val="000000"/>
          <w:sz w:val="20"/>
          <w:lang w:eastAsia="lt-LT"/>
        </w:rPr>
        <w:t>{pMiestas}</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w:t>
      </w:r>
    </w:p>
    <w:p w14:paraId="044082C6" w14:textId="77777777" w:rsidR="00D07E84" w:rsidRPr="00D07E84" w:rsidRDefault="00D07E84" w:rsidP="00DB596D">
      <w:pPr>
        <w:autoSpaceDE w:val="0"/>
        <w:autoSpaceDN w:val="0"/>
        <w:adjustRightInd w:val="0"/>
        <w:ind w:left="1985" w:hanging="1985"/>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w:t>
      </w:r>
    </w:p>
    <w:p w14:paraId="39E5A326" w14:textId="77777777" w:rsidR="00D07E84" w:rsidRPr="00D07E84" w:rsidRDefault="00D07E84" w:rsidP="00DB596D">
      <w:pPr>
        <w:autoSpaceDE w:val="0"/>
        <w:autoSpaceDN w:val="0"/>
        <w:adjustRightInd w:val="0"/>
        <w:ind w:left="1985" w:hanging="1985"/>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header =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.Format(</w:t>
      </w:r>
      <w:r w:rsidRPr="00D07E84">
        <w:rPr>
          <w:rFonts w:ascii="Courier New" w:hAnsi="Courier New" w:cs="Courier New"/>
          <w:color w:val="A31515"/>
          <w:sz w:val="20"/>
          <w:lang w:eastAsia="lt-LT"/>
        </w:rPr>
        <w:t>"{0, -20} {1, -20} {2, -20}"</w:t>
      </w:r>
      <w:r w:rsidRPr="00D07E84">
        <w:rPr>
          <w:rFonts w:ascii="Courier New" w:hAnsi="Courier New" w:cs="Courier New"/>
          <w:color w:val="000000"/>
          <w:sz w:val="20"/>
          <w:lang w:eastAsia="lt-LT"/>
        </w:rPr>
        <w:t xml:space="preserve">, </w:t>
      </w:r>
      <w:r w:rsidRPr="00D07E84">
        <w:rPr>
          <w:rFonts w:ascii="Courier New" w:hAnsi="Courier New" w:cs="Courier New"/>
          <w:color w:val="A31515"/>
          <w:sz w:val="20"/>
          <w:lang w:eastAsia="lt-LT"/>
        </w:rPr>
        <w:t>"Miestas1"</w:t>
      </w:r>
      <w:r w:rsidRPr="00D07E84">
        <w:rPr>
          <w:rFonts w:ascii="Courier New" w:hAnsi="Courier New" w:cs="Courier New"/>
          <w:color w:val="000000"/>
          <w:sz w:val="20"/>
          <w:lang w:eastAsia="lt-LT"/>
        </w:rPr>
        <w:t xml:space="preserve">, </w:t>
      </w:r>
      <w:r w:rsidRPr="00D07E84">
        <w:rPr>
          <w:rFonts w:ascii="Courier New" w:hAnsi="Courier New" w:cs="Courier New"/>
          <w:color w:val="A31515"/>
          <w:sz w:val="20"/>
          <w:lang w:eastAsia="lt-LT"/>
        </w:rPr>
        <w:t>"Miestas2"</w:t>
      </w:r>
      <w:r w:rsidRPr="00D07E84">
        <w:rPr>
          <w:rFonts w:ascii="Courier New" w:hAnsi="Courier New" w:cs="Courier New"/>
          <w:color w:val="000000"/>
          <w:sz w:val="20"/>
          <w:lang w:eastAsia="lt-LT"/>
        </w:rPr>
        <w:t xml:space="preserve">, </w:t>
      </w:r>
      <w:r w:rsidRPr="00D07E84">
        <w:rPr>
          <w:rFonts w:ascii="Courier New" w:hAnsi="Courier New" w:cs="Courier New"/>
          <w:color w:val="A31515"/>
          <w:sz w:val="20"/>
          <w:lang w:eastAsia="lt-LT"/>
        </w:rPr>
        <w:t>"Atstumas"</w:t>
      </w:r>
      <w:r w:rsidRPr="00D07E84">
        <w:rPr>
          <w:rFonts w:ascii="Courier New" w:hAnsi="Courier New" w:cs="Courier New"/>
          <w:color w:val="000000"/>
          <w:sz w:val="20"/>
          <w:lang w:eastAsia="lt-LT"/>
        </w:rPr>
        <w:t>);</w:t>
      </w:r>
    </w:p>
    <w:p w14:paraId="39B0ABA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sw.WriteLine(header);</w:t>
      </w:r>
    </w:p>
    <w:p w14:paraId="49B58D5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for</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i = 0; i &lt; marsrutai.Kiekis; i++)</w:t>
      </w:r>
    </w:p>
    <w:p w14:paraId="54FB34F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42CC293" w14:textId="77777777" w:rsidR="00D07E84" w:rsidRPr="00D07E84" w:rsidRDefault="00D07E84" w:rsidP="00DB596D">
      <w:pPr>
        <w:autoSpaceDE w:val="0"/>
        <w:autoSpaceDN w:val="0"/>
        <w:adjustRightInd w:val="0"/>
        <w:ind w:left="2410" w:hanging="241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rasyti =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.Format(</w:t>
      </w:r>
      <w:r w:rsidRPr="00D07E84">
        <w:rPr>
          <w:rFonts w:ascii="Courier New" w:hAnsi="Courier New" w:cs="Courier New"/>
          <w:color w:val="A31515"/>
          <w:sz w:val="20"/>
          <w:lang w:eastAsia="lt-LT"/>
        </w:rPr>
        <w:t>"{0, -20} {1, -20} {2, -20}"</w:t>
      </w:r>
      <w:r w:rsidRPr="00D07E84">
        <w:rPr>
          <w:rFonts w:ascii="Courier New" w:hAnsi="Courier New" w:cs="Courier New"/>
          <w:color w:val="000000"/>
          <w:sz w:val="20"/>
          <w:lang w:eastAsia="lt-LT"/>
        </w:rPr>
        <w:t>, marsrutai.Get(i).Miestas1, marsrutai.Get(i).Miestas2, marsrutai.Get(i).Atstumas);</w:t>
      </w:r>
    </w:p>
    <w:p w14:paraId="0431542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sw.WriteLine(rasyti);</w:t>
      </w:r>
    </w:p>
    <w:p w14:paraId="7375177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E12AAF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D34B0B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96B921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3ECFD4F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lastRenderedPageBreak/>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Skaitymas iš failo</w:t>
      </w:r>
    </w:p>
    <w:p w14:paraId="46290CE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2FE19EB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failas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Skaitomas failas</w:t>
      </w:r>
      <w:r w:rsidRPr="00D07E84">
        <w:rPr>
          <w:rFonts w:ascii="Courier New" w:hAnsi="Courier New" w:cs="Courier New"/>
          <w:color w:val="808080"/>
          <w:sz w:val="20"/>
          <w:lang w:eastAsia="lt-LT"/>
        </w:rPr>
        <w:t>&lt;/param&gt;</w:t>
      </w:r>
    </w:p>
    <w:p w14:paraId="7D938CC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marsrutai</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Maršrutų sąrašas</w:t>
      </w:r>
      <w:r w:rsidRPr="00D07E84">
        <w:rPr>
          <w:rFonts w:ascii="Courier New" w:hAnsi="Courier New" w:cs="Courier New"/>
          <w:color w:val="808080"/>
          <w:sz w:val="20"/>
          <w:lang w:eastAsia="lt-LT"/>
        </w:rPr>
        <w:t>&lt;/param&gt;</w:t>
      </w:r>
    </w:p>
    <w:p w14:paraId="208D940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pMiestas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Pradinis miestas</w:t>
      </w:r>
      <w:r w:rsidRPr="00D07E84">
        <w:rPr>
          <w:rFonts w:ascii="Courier New" w:hAnsi="Courier New" w:cs="Courier New"/>
          <w:color w:val="808080"/>
          <w:sz w:val="20"/>
          <w:lang w:eastAsia="lt-LT"/>
        </w:rPr>
        <w:t>&lt;/param&gt;</w:t>
      </w:r>
    </w:p>
    <w:p w14:paraId="7273A3D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Skaitymas(</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failas, Marsrutai marsrutai, </w:t>
      </w:r>
      <w:r w:rsidRPr="00D07E84">
        <w:rPr>
          <w:rFonts w:ascii="Courier New" w:hAnsi="Courier New" w:cs="Courier New"/>
          <w:color w:val="0000FF"/>
          <w:sz w:val="20"/>
          <w:lang w:eastAsia="lt-LT"/>
        </w:rPr>
        <w:t>out</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pMiestas)</w:t>
      </w:r>
    </w:p>
    <w:p w14:paraId="5961086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A8D4D1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(StreamReader reader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StreamReader(failas))</w:t>
      </w:r>
    </w:p>
    <w:p w14:paraId="19D318C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269CDA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kiekis =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.Parse(reader.ReadLine());</w:t>
      </w:r>
    </w:p>
    <w:p w14:paraId="400441B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pMiestas = reader.ReadLine();</w:t>
      </w:r>
    </w:p>
    <w:p w14:paraId="7E59B11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for</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i = 0; i &lt; kiekis; i++)</w:t>
      </w:r>
    </w:p>
    <w:p w14:paraId="51ECA91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F206F8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duom = reader.ReadLine().Split(</w:t>
      </w:r>
      <w:r w:rsidRPr="00D07E84">
        <w:rPr>
          <w:rFonts w:ascii="Courier New" w:hAnsi="Courier New" w:cs="Courier New"/>
          <w:color w:val="A31515"/>
          <w:sz w:val="20"/>
          <w:lang w:eastAsia="lt-LT"/>
        </w:rPr>
        <w:t>' '</w:t>
      </w:r>
      <w:r w:rsidRPr="00D07E84">
        <w:rPr>
          <w:rFonts w:ascii="Courier New" w:hAnsi="Courier New" w:cs="Courier New"/>
          <w:color w:val="000000"/>
          <w:sz w:val="20"/>
          <w:lang w:eastAsia="lt-LT"/>
        </w:rPr>
        <w:t>);</w:t>
      </w:r>
    </w:p>
    <w:p w14:paraId="1A62D45A" w14:textId="77777777" w:rsidR="00D07E84" w:rsidRPr="00D07E84" w:rsidRDefault="00D07E84" w:rsidP="00DB596D">
      <w:pPr>
        <w:autoSpaceDE w:val="0"/>
        <w:autoSpaceDN w:val="0"/>
        <w:adjustRightInd w:val="0"/>
        <w:ind w:left="2410" w:hanging="241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Marsrutas marsrutas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Marsrutas(duom[0], duom[1],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.Parse(duom[2]));</w:t>
      </w:r>
    </w:p>
    <w:p w14:paraId="5C79399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marsrutai.Add(marsrutas);</w:t>
      </w:r>
    </w:p>
    <w:p w14:paraId="31A24459"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924C78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3082F0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C022D2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7A8C630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Programos vykdymo metodas</w:t>
      </w:r>
    </w:p>
    <w:p w14:paraId="76BEEBC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&lt;/summary&gt;</w:t>
      </w:r>
    </w:p>
    <w:p w14:paraId="15696B4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marsrutai</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Maršrutų sąrašas</w:t>
      </w:r>
      <w:r w:rsidRPr="00D07E84">
        <w:rPr>
          <w:rFonts w:ascii="Courier New" w:hAnsi="Courier New" w:cs="Courier New"/>
          <w:color w:val="808080"/>
          <w:sz w:val="20"/>
          <w:lang w:eastAsia="lt-LT"/>
        </w:rPr>
        <w:t>&lt;/param&gt;</w:t>
      </w:r>
    </w:p>
    <w:p w14:paraId="0846094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808080"/>
          <w:sz w:val="20"/>
          <w:lang w:eastAsia="lt-LT"/>
        </w:rPr>
        <w:t>///</w:t>
      </w:r>
      <w:r w:rsidRPr="00D07E84">
        <w:rPr>
          <w:rFonts w:ascii="Courier New" w:hAnsi="Courier New" w:cs="Courier New"/>
          <w:color w:val="008000"/>
          <w:sz w:val="20"/>
          <w:lang w:eastAsia="lt-LT"/>
        </w:rPr>
        <w:t xml:space="preserve"> </w:t>
      </w:r>
      <w:r w:rsidRPr="00D07E84">
        <w:rPr>
          <w:rFonts w:ascii="Courier New" w:hAnsi="Courier New" w:cs="Courier New"/>
          <w:color w:val="808080"/>
          <w:sz w:val="20"/>
          <w:lang w:eastAsia="lt-LT"/>
        </w:rPr>
        <w:t>&lt;param name="</w:t>
      </w:r>
      <w:r w:rsidRPr="00D07E84">
        <w:rPr>
          <w:rFonts w:ascii="Courier New" w:hAnsi="Courier New" w:cs="Courier New"/>
          <w:color w:val="000000"/>
          <w:sz w:val="20"/>
          <w:lang w:eastAsia="lt-LT"/>
        </w:rPr>
        <w:t>miestas</w:t>
      </w:r>
      <w:r w:rsidRPr="00D07E84">
        <w:rPr>
          <w:rFonts w:ascii="Courier New" w:hAnsi="Courier New" w:cs="Courier New"/>
          <w:color w:val="808080"/>
          <w:sz w:val="20"/>
          <w:lang w:eastAsia="lt-LT"/>
        </w:rPr>
        <w:t>"&gt;</w:t>
      </w:r>
      <w:r w:rsidRPr="00D07E84">
        <w:rPr>
          <w:rFonts w:ascii="Courier New" w:hAnsi="Courier New" w:cs="Courier New"/>
          <w:color w:val="008000"/>
          <w:sz w:val="20"/>
          <w:lang w:eastAsia="lt-LT"/>
        </w:rPr>
        <w:t>Dabartinis miestas</w:t>
      </w:r>
      <w:r w:rsidRPr="00D07E84">
        <w:rPr>
          <w:rFonts w:ascii="Courier New" w:hAnsi="Courier New" w:cs="Courier New"/>
          <w:color w:val="808080"/>
          <w:sz w:val="20"/>
          <w:lang w:eastAsia="lt-LT"/>
        </w:rPr>
        <w:t>&lt;/param&gt;</w:t>
      </w:r>
    </w:p>
    <w:p w14:paraId="01DE5A90" w14:textId="77777777" w:rsidR="00D07E84" w:rsidRPr="00D07E84" w:rsidRDefault="00D07E84" w:rsidP="00DB596D">
      <w:pPr>
        <w:autoSpaceDE w:val="0"/>
        <w:autoSpaceDN w:val="0"/>
        <w:adjustRightInd w:val="0"/>
        <w:ind w:left="993" w:hanging="993"/>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void</w:t>
      </w:r>
      <w:r w:rsidRPr="00D07E84">
        <w:rPr>
          <w:rFonts w:ascii="Courier New" w:hAnsi="Courier New" w:cs="Courier New"/>
          <w:color w:val="000000"/>
          <w:sz w:val="20"/>
          <w:lang w:eastAsia="lt-LT"/>
        </w:rPr>
        <w:t xml:space="preserve"> Vykdymas(Marsrutai marsrutai,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miestas, List&lt;</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&gt; pravaziuoti)</w:t>
      </w:r>
    </w:p>
    <w:p w14:paraId="4A44E62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03E6DF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max = 0;</w:t>
      </w:r>
    </w:p>
    <w:p w14:paraId="060C862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lmiestas = </w:t>
      </w:r>
      <w:r w:rsidRPr="00D07E84">
        <w:rPr>
          <w:rFonts w:ascii="Courier New" w:hAnsi="Courier New" w:cs="Courier New"/>
          <w:color w:val="0000FF"/>
          <w:sz w:val="20"/>
          <w:lang w:eastAsia="lt-LT"/>
        </w:rPr>
        <w:t>null</w:t>
      </w:r>
      <w:r w:rsidRPr="00D07E84">
        <w:rPr>
          <w:rFonts w:ascii="Courier New" w:hAnsi="Courier New" w:cs="Courier New"/>
          <w:color w:val="000000"/>
          <w:sz w:val="20"/>
          <w:lang w:eastAsia="lt-LT"/>
        </w:rPr>
        <w:t>;</w:t>
      </w:r>
    </w:p>
    <w:p w14:paraId="29824FB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for</w:t>
      </w:r>
      <w:r w:rsidRPr="00D07E84">
        <w:rPr>
          <w:rFonts w:ascii="Courier New" w:hAnsi="Courier New" w:cs="Courier New"/>
          <w:color w:val="000000"/>
          <w:sz w:val="20"/>
          <w:lang w:eastAsia="lt-LT"/>
        </w:rPr>
        <w:t>(</w:t>
      </w:r>
      <w:r w:rsidRPr="00D07E84">
        <w:rPr>
          <w:rFonts w:ascii="Courier New" w:hAnsi="Courier New" w:cs="Courier New"/>
          <w:color w:val="0000FF"/>
          <w:sz w:val="20"/>
          <w:lang w:eastAsia="lt-LT"/>
        </w:rPr>
        <w:t>int</w:t>
      </w:r>
      <w:r w:rsidRPr="00D07E84">
        <w:rPr>
          <w:rFonts w:ascii="Courier New" w:hAnsi="Courier New" w:cs="Courier New"/>
          <w:color w:val="000000"/>
          <w:sz w:val="20"/>
          <w:lang w:eastAsia="lt-LT"/>
        </w:rPr>
        <w:t xml:space="preserve"> i = 0; i &lt; marsrutai.Kiekis; i++)</w:t>
      </w:r>
    </w:p>
    <w:p w14:paraId="0739145F"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3CF41C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(marsrutai.Get(i).Miestas1 == miestas)</w:t>
      </w:r>
    </w:p>
    <w:p w14:paraId="311B2AC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7A454366"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(!pravaziuoti.Contains(marsrutai.Get(i).Miestas2))</w:t>
      </w:r>
    </w:p>
    <w:p w14:paraId="4E378CD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423572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(marsrutai.Get(i).Atstumas &gt; max)</w:t>
      </w:r>
    </w:p>
    <w:p w14:paraId="1AD2F90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AA7C86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max = marsrutai.Get(i).Atstumas;</w:t>
      </w:r>
    </w:p>
    <w:p w14:paraId="01BECE0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lmiestas = marsrutai.Get(i).Miestas2;</w:t>
      </w:r>
    </w:p>
    <w:p w14:paraId="0FF2195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5C2E6B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3118D4B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0A63898"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else</w:t>
      </w: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(marsrutai.Get(i).Miestas2 == miestas)</w:t>
      </w:r>
    </w:p>
    <w:p w14:paraId="23D5E23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F53CD9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(!pravaziuoti.Contains(marsrutai.Get(i).Miestas1))</w:t>
      </w:r>
    </w:p>
    <w:p w14:paraId="2D02040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160430D"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(marsrutai.Get(i).Atstumas &gt; max)</w:t>
      </w:r>
    </w:p>
    <w:p w14:paraId="24F9156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02B6D56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max = marsrutai.Get(i).Atstumas;</w:t>
      </w:r>
    </w:p>
    <w:p w14:paraId="3B269B9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lmiestas = marsrutai.Get(i).Miestas1;</w:t>
      </w:r>
    </w:p>
    <w:p w14:paraId="532C371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624A5D8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9F2B44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EFBA08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264B0C01"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if</w:t>
      </w:r>
      <w:r w:rsidRPr="00D07E84">
        <w:rPr>
          <w:rFonts w:ascii="Courier New" w:hAnsi="Courier New" w:cs="Courier New"/>
          <w:color w:val="000000"/>
          <w:sz w:val="20"/>
          <w:lang w:eastAsia="lt-LT"/>
        </w:rPr>
        <w:t xml:space="preserve"> (lmiestas == </w:t>
      </w:r>
      <w:r w:rsidRPr="00D07E84">
        <w:rPr>
          <w:rFonts w:ascii="Courier New" w:hAnsi="Courier New" w:cs="Courier New"/>
          <w:color w:val="0000FF"/>
          <w:sz w:val="20"/>
          <w:lang w:eastAsia="lt-LT"/>
        </w:rPr>
        <w:t>null</w:t>
      </w:r>
      <w:r w:rsidRPr="00D07E84">
        <w:rPr>
          <w:rFonts w:ascii="Courier New" w:hAnsi="Courier New" w:cs="Courier New"/>
          <w:color w:val="000000"/>
          <w:sz w:val="20"/>
          <w:lang w:eastAsia="lt-LT"/>
        </w:rPr>
        <w:t>)</w:t>
      </w:r>
    </w:p>
    <w:p w14:paraId="2818407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456E786A" w14:textId="77777777" w:rsidR="00D07E84" w:rsidRPr="00D07E84" w:rsidRDefault="00D07E84" w:rsidP="00DB596D">
      <w:pPr>
        <w:autoSpaceDE w:val="0"/>
        <w:autoSpaceDN w:val="0"/>
        <w:adjustRightInd w:val="0"/>
        <w:ind w:left="1985" w:hanging="1985"/>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string</w:t>
      </w:r>
      <w:r w:rsidRPr="00D07E84">
        <w:rPr>
          <w:rFonts w:ascii="Courier New" w:hAnsi="Courier New" w:cs="Courier New"/>
          <w:color w:val="000000"/>
          <w:sz w:val="20"/>
          <w:lang w:eastAsia="lt-LT"/>
        </w:rPr>
        <w:t xml:space="preserve"> aplankas = Path.Combine(HttpContext.Current.Request.PhysicalApplicationPath, </w:t>
      </w:r>
      <w:r w:rsidRPr="00D07E84">
        <w:rPr>
          <w:rFonts w:ascii="Courier New" w:hAnsi="Courier New" w:cs="Courier New"/>
          <w:color w:val="A31515"/>
          <w:sz w:val="20"/>
          <w:lang w:eastAsia="lt-LT"/>
        </w:rPr>
        <w:t>"App_Data"</w:t>
      </w:r>
      <w:r w:rsidRPr="00D07E84">
        <w:rPr>
          <w:rFonts w:ascii="Courier New" w:hAnsi="Courier New" w:cs="Courier New"/>
          <w:color w:val="000000"/>
          <w:sz w:val="20"/>
          <w:lang w:eastAsia="lt-LT"/>
        </w:rPr>
        <w:t>);</w:t>
      </w:r>
    </w:p>
    <w:p w14:paraId="3A0E4A28" w14:textId="77777777" w:rsidR="00D07E84" w:rsidRPr="00D07E84" w:rsidRDefault="00D07E84" w:rsidP="00DB596D">
      <w:pPr>
        <w:autoSpaceDE w:val="0"/>
        <w:autoSpaceDN w:val="0"/>
        <w:adjustRightInd w:val="0"/>
        <w:ind w:left="1985" w:hanging="1985"/>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using</w:t>
      </w:r>
      <w:r w:rsidRPr="00D07E84">
        <w:rPr>
          <w:rFonts w:ascii="Courier New" w:hAnsi="Courier New" w:cs="Courier New"/>
          <w:color w:val="000000"/>
          <w:sz w:val="20"/>
          <w:lang w:eastAsia="lt-LT"/>
        </w:rPr>
        <w:t xml:space="preserve"> (StreamWriter sw = </w:t>
      </w:r>
      <w:r w:rsidRPr="00D07E84">
        <w:rPr>
          <w:rFonts w:ascii="Courier New" w:hAnsi="Courier New" w:cs="Courier New"/>
          <w:color w:val="0000FF"/>
          <w:sz w:val="20"/>
          <w:lang w:eastAsia="lt-LT"/>
        </w:rPr>
        <w:t>new</w:t>
      </w:r>
      <w:r w:rsidRPr="00D07E84">
        <w:rPr>
          <w:rFonts w:ascii="Courier New" w:hAnsi="Courier New" w:cs="Courier New"/>
          <w:color w:val="000000"/>
          <w:sz w:val="20"/>
          <w:lang w:eastAsia="lt-LT"/>
        </w:rPr>
        <w:t xml:space="preserve"> StreamWriter(aplankas + </w:t>
      </w:r>
      <w:r w:rsidRPr="00D07E84">
        <w:rPr>
          <w:rFonts w:ascii="Courier New" w:hAnsi="Courier New" w:cs="Courier New"/>
          <w:color w:val="A31515"/>
          <w:sz w:val="20"/>
          <w:lang w:eastAsia="lt-LT"/>
        </w:rPr>
        <w:t>"\\"</w:t>
      </w:r>
      <w:r w:rsidRPr="00D07E84">
        <w:rPr>
          <w:rFonts w:ascii="Courier New" w:hAnsi="Courier New" w:cs="Courier New"/>
          <w:color w:val="000000"/>
          <w:sz w:val="20"/>
          <w:lang w:eastAsia="lt-LT"/>
        </w:rPr>
        <w:t xml:space="preserve"> +irasymas))</w:t>
      </w:r>
    </w:p>
    <w:p w14:paraId="513FBD97"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5593AA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sw.WriteLine(Label1.Text);</w:t>
      </w:r>
    </w:p>
    <w:p w14:paraId="1B2ACDC4"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424902C"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r w:rsidRPr="00D07E84">
        <w:rPr>
          <w:rFonts w:ascii="Courier New" w:hAnsi="Courier New" w:cs="Courier New"/>
          <w:color w:val="0000FF"/>
          <w:sz w:val="20"/>
          <w:lang w:eastAsia="lt-LT"/>
        </w:rPr>
        <w:t>return</w:t>
      </w:r>
      <w:r w:rsidRPr="00D07E84">
        <w:rPr>
          <w:rFonts w:ascii="Courier New" w:hAnsi="Courier New" w:cs="Courier New"/>
          <w:color w:val="000000"/>
          <w:sz w:val="20"/>
          <w:lang w:eastAsia="lt-LT"/>
        </w:rPr>
        <w:t>;</w:t>
      </w:r>
    </w:p>
    <w:p w14:paraId="19BBDC20"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lastRenderedPageBreak/>
        <w:t xml:space="preserve">            }</w:t>
      </w:r>
    </w:p>
    <w:p w14:paraId="56F87FEE"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Label1.Text += </w:t>
      </w:r>
      <w:r w:rsidRPr="00D07E84">
        <w:rPr>
          <w:rFonts w:ascii="Courier New" w:hAnsi="Courier New" w:cs="Courier New"/>
          <w:color w:val="A31515"/>
          <w:sz w:val="20"/>
          <w:lang w:eastAsia="lt-LT"/>
        </w:rPr>
        <w:t>" - "</w:t>
      </w:r>
      <w:r w:rsidRPr="00D07E84">
        <w:rPr>
          <w:rFonts w:ascii="Courier New" w:hAnsi="Courier New" w:cs="Courier New"/>
          <w:color w:val="000000"/>
          <w:sz w:val="20"/>
          <w:lang w:eastAsia="lt-LT"/>
        </w:rPr>
        <w:t xml:space="preserve"> +lmiestas;</w:t>
      </w:r>
    </w:p>
    <w:p w14:paraId="1650B22B"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viso += max;</w:t>
      </w:r>
    </w:p>
    <w:p w14:paraId="30CFD3E5"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pravaziuoti.Add(lmiestas);</w:t>
      </w:r>
    </w:p>
    <w:p w14:paraId="3000BB7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p>
    <w:p w14:paraId="27251582"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Vykdymas(marsrutai, lmiestas, pravaziuoti);</w:t>
      </w:r>
    </w:p>
    <w:p w14:paraId="54B6DC11" w14:textId="73C9FE6B" w:rsid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10013368" w14:textId="77777777" w:rsidR="00C53047" w:rsidRPr="00C53047" w:rsidRDefault="00C53047" w:rsidP="00C53047">
      <w:pPr>
        <w:autoSpaceDE w:val="0"/>
        <w:autoSpaceDN w:val="0"/>
        <w:adjustRightInd w:val="0"/>
        <w:ind w:left="851" w:firstLine="142"/>
        <w:jc w:val="left"/>
        <w:rPr>
          <w:rFonts w:ascii="Courier New" w:hAnsi="Courier New" w:cs="Courier New"/>
          <w:color w:val="000000"/>
          <w:sz w:val="20"/>
          <w:lang w:eastAsia="lt-LT"/>
        </w:rPr>
      </w:pPr>
      <w:r w:rsidRPr="00C53047">
        <w:rPr>
          <w:rFonts w:ascii="Courier New" w:hAnsi="Courier New" w:cs="Courier New"/>
          <w:color w:val="808080"/>
          <w:sz w:val="20"/>
          <w:lang w:eastAsia="lt-LT"/>
        </w:rPr>
        <w:t>///</w:t>
      </w:r>
      <w:r w:rsidRPr="00C53047">
        <w:rPr>
          <w:rFonts w:ascii="Courier New" w:hAnsi="Courier New" w:cs="Courier New"/>
          <w:color w:val="008000"/>
          <w:sz w:val="20"/>
          <w:lang w:eastAsia="lt-LT"/>
        </w:rPr>
        <w:t xml:space="preserve"> </w:t>
      </w:r>
      <w:r w:rsidRPr="00C53047">
        <w:rPr>
          <w:rFonts w:ascii="Courier New" w:hAnsi="Courier New" w:cs="Courier New"/>
          <w:color w:val="808080"/>
          <w:sz w:val="20"/>
          <w:lang w:eastAsia="lt-LT"/>
        </w:rPr>
        <w:t>&lt;summary&gt;</w:t>
      </w:r>
    </w:p>
    <w:p w14:paraId="191DC4CC" w14:textId="573168CA"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r w:rsidRPr="00C53047">
        <w:rPr>
          <w:rFonts w:ascii="Courier New" w:hAnsi="Courier New" w:cs="Courier New"/>
          <w:color w:val="808080"/>
          <w:sz w:val="20"/>
          <w:lang w:eastAsia="lt-LT"/>
        </w:rPr>
        <w:t>///</w:t>
      </w:r>
      <w:r w:rsidRPr="00C53047">
        <w:rPr>
          <w:rFonts w:ascii="Courier New" w:hAnsi="Courier New" w:cs="Courier New"/>
          <w:color w:val="008000"/>
          <w:sz w:val="20"/>
          <w:lang w:eastAsia="lt-LT"/>
        </w:rPr>
        <w:t xml:space="preserve"> Įrašymo funkcija</w:t>
      </w:r>
    </w:p>
    <w:p w14:paraId="26137970" w14:textId="1D8DE55A"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r w:rsidRPr="00C53047">
        <w:rPr>
          <w:rFonts w:ascii="Courier New" w:hAnsi="Courier New" w:cs="Courier New"/>
          <w:color w:val="808080"/>
          <w:sz w:val="20"/>
          <w:lang w:eastAsia="lt-LT"/>
        </w:rPr>
        <w:t>///</w:t>
      </w:r>
      <w:r w:rsidRPr="00C53047">
        <w:rPr>
          <w:rFonts w:ascii="Courier New" w:hAnsi="Courier New" w:cs="Courier New"/>
          <w:color w:val="008000"/>
          <w:sz w:val="20"/>
          <w:lang w:eastAsia="lt-LT"/>
        </w:rPr>
        <w:t xml:space="preserve"> </w:t>
      </w:r>
      <w:r w:rsidRPr="00C53047">
        <w:rPr>
          <w:rFonts w:ascii="Courier New" w:hAnsi="Courier New" w:cs="Courier New"/>
          <w:color w:val="808080"/>
          <w:sz w:val="20"/>
          <w:lang w:eastAsia="lt-LT"/>
        </w:rPr>
        <w:t>&lt;/summary&gt;</w:t>
      </w:r>
    </w:p>
    <w:p w14:paraId="5426816C" w14:textId="67A46A9C"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r w:rsidRPr="00C53047">
        <w:rPr>
          <w:rFonts w:ascii="Courier New" w:hAnsi="Courier New" w:cs="Courier New"/>
          <w:color w:val="0000FF"/>
          <w:sz w:val="20"/>
          <w:lang w:eastAsia="lt-LT"/>
        </w:rPr>
        <w:t>void</w:t>
      </w:r>
      <w:r w:rsidRPr="00C53047">
        <w:rPr>
          <w:rFonts w:ascii="Courier New" w:hAnsi="Courier New" w:cs="Courier New"/>
          <w:color w:val="000000"/>
          <w:sz w:val="20"/>
          <w:lang w:eastAsia="lt-LT"/>
        </w:rPr>
        <w:t xml:space="preserve"> Irasymas()</w:t>
      </w:r>
    </w:p>
    <w:p w14:paraId="643FEDDD" w14:textId="299AD65D"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p>
    <w:p w14:paraId="03952B21" w14:textId="14BAA3FA" w:rsidR="00C53047" w:rsidRPr="00C53047" w:rsidRDefault="00C53047" w:rsidP="00C53047">
      <w:pPr>
        <w:autoSpaceDE w:val="0"/>
        <w:autoSpaceDN w:val="0"/>
        <w:adjustRightInd w:val="0"/>
        <w:ind w:left="1560" w:firstLine="0"/>
        <w:jc w:val="left"/>
        <w:rPr>
          <w:rFonts w:ascii="Courier New" w:hAnsi="Courier New" w:cs="Courier New"/>
          <w:color w:val="000000"/>
          <w:sz w:val="20"/>
          <w:lang w:eastAsia="lt-LT"/>
        </w:rPr>
      </w:pPr>
      <w:r w:rsidRPr="00C53047">
        <w:rPr>
          <w:rFonts w:ascii="Courier New" w:hAnsi="Courier New" w:cs="Courier New"/>
          <w:color w:val="0000FF"/>
          <w:sz w:val="20"/>
          <w:lang w:eastAsia="lt-LT"/>
        </w:rPr>
        <w:t>string</w:t>
      </w:r>
      <w:r w:rsidRPr="00C53047">
        <w:rPr>
          <w:rFonts w:ascii="Courier New" w:hAnsi="Courier New" w:cs="Courier New"/>
          <w:color w:val="000000"/>
          <w:sz w:val="20"/>
          <w:lang w:eastAsia="lt-LT"/>
        </w:rPr>
        <w:t xml:space="preserve"> aplankas = Path.Combine(HttpContext.Current.Request.PhysicalApplicationPath, </w:t>
      </w:r>
      <w:r w:rsidRPr="00C53047">
        <w:rPr>
          <w:rFonts w:ascii="Courier New" w:hAnsi="Courier New" w:cs="Courier New"/>
          <w:color w:val="A31515"/>
          <w:sz w:val="20"/>
          <w:lang w:eastAsia="lt-LT"/>
        </w:rPr>
        <w:t>"App_Data"</w:t>
      </w:r>
      <w:r w:rsidRPr="00C53047">
        <w:rPr>
          <w:rFonts w:ascii="Courier New" w:hAnsi="Courier New" w:cs="Courier New"/>
          <w:color w:val="000000"/>
          <w:sz w:val="20"/>
          <w:lang w:eastAsia="lt-LT"/>
        </w:rPr>
        <w:t>);</w:t>
      </w:r>
    </w:p>
    <w:p w14:paraId="0CA43D6D" w14:textId="2DD56886" w:rsidR="00C53047" w:rsidRPr="00C53047" w:rsidRDefault="00C53047" w:rsidP="00C53047">
      <w:pPr>
        <w:autoSpaceDE w:val="0"/>
        <w:autoSpaceDN w:val="0"/>
        <w:adjustRightInd w:val="0"/>
        <w:ind w:left="1701" w:hanging="1559"/>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r w:rsidRPr="00C53047">
        <w:rPr>
          <w:rFonts w:ascii="Courier New" w:hAnsi="Courier New" w:cs="Courier New"/>
          <w:color w:val="0000FF"/>
          <w:sz w:val="20"/>
          <w:lang w:eastAsia="lt-LT"/>
        </w:rPr>
        <w:t>using</w:t>
      </w:r>
      <w:r w:rsidRPr="00C53047">
        <w:rPr>
          <w:rFonts w:ascii="Courier New" w:hAnsi="Courier New" w:cs="Courier New"/>
          <w:color w:val="000000"/>
          <w:sz w:val="20"/>
          <w:lang w:eastAsia="lt-LT"/>
        </w:rPr>
        <w:t xml:space="preserve"> (StreamWriter sw = </w:t>
      </w:r>
      <w:r w:rsidRPr="00C53047">
        <w:rPr>
          <w:rFonts w:ascii="Courier New" w:hAnsi="Courier New" w:cs="Courier New"/>
          <w:color w:val="0000FF"/>
          <w:sz w:val="20"/>
          <w:lang w:eastAsia="lt-LT"/>
        </w:rPr>
        <w:t>new</w:t>
      </w:r>
      <w:r w:rsidRPr="00C53047">
        <w:rPr>
          <w:rFonts w:ascii="Courier New" w:hAnsi="Courier New" w:cs="Courier New"/>
          <w:color w:val="000000"/>
          <w:sz w:val="20"/>
          <w:lang w:eastAsia="lt-LT"/>
        </w:rPr>
        <w:t xml:space="preserve"> StreamWriter(aplankas + </w:t>
      </w:r>
      <w:r w:rsidRPr="00C53047">
        <w:rPr>
          <w:rFonts w:ascii="Courier New" w:hAnsi="Courier New" w:cs="Courier New"/>
          <w:color w:val="A31515"/>
          <w:sz w:val="20"/>
          <w:lang w:eastAsia="lt-LT"/>
        </w:rPr>
        <w:t>"\\"</w:t>
      </w:r>
      <w:r w:rsidRPr="00C53047">
        <w:rPr>
          <w:rFonts w:ascii="Courier New" w:hAnsi="Courier New" w:cs="Courier New"/>
          <w:color w:val="000000"/>
          <w:sz w:val="20"/>
          <w:lang w:eastAsia="lt-LT"/>
        </w:rPr>
        <w:t xml:space="preserve"> +irasymas))</w:t>
      </w:r>
    </w:p>
    <w:p w14:paraId="13D52710" w14:textId="77777777"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p>
    <w:p w14:paraId="73484795" w14:textId="77777777"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sw.WriteLine(Label1.Text);</w:t>
      </w:r>
    </w:p>
    <w:p w14:paraId="36EF16DD" w14:textId="77777777"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p>
    <w:p w14:paraId="27323C91" w14:textId="0D4D0051" w:rsidR="00C53047" w:rsidRPr="00C53047" w:rsidRDefault="00C53047" w:rsidP="00C53047">
      <w:pPr>
        <w:autoSpaceDE w:val="0"/>
        <w:autoSpaceDN w:val="0"/>
        <w:adjustRightInd w:val="0"/>
        <w:ind w:firstLine="142"/>
        <w:jc w:val="left"/>
        <w:rPr>
          <w:rFonts w:ascii="Courier New" w:hAnsi="Courier New" w:cs="Courier New"/>
          <w:color w:val="000000"/>
          <w:sz w:val="20"/>
          <w:lang w:eastAsia="lt-LT"/>
        </w:rPr>
      </w:pPr>
      <w:r w:rsidRPr="00C53047">
        <w:rPr>
          <w:rFonts w:ascii="Courier New" w:hAnsi="Courier New" w:cs="Courier New"/>
          <w:color w:val="000000"/>
          <w:sz w:val="20"/>
          <w:lang w:eastAsia="lt-LT"/>
        </w:rPr>
        <w:t xml:space="preserve">        }</w:t>
      </w:r>
    </w:p>
    <w:p w14:paraId="062548BA" w14:textId="77777777" w:rsidR="00D07E84" w:rsidRPr="00D07E84" w:rsidRDefault="00D07E84" w:rsidP="00D07E84">
      <w:pPr>
        <w:autoSpaceDE w:val="0"/>
        <w:autoSpaceDN w:val="0"/>
        <w:adjustRightInd w:val="0"/>
        <w:ind w:firstLine="0"/>
        <w:jc w:val="left"/>
        <w:rPr>
          <w:rFonts w:ascii="Courier New" w:hAnsi="Courier New" w:cs="Courier New"/>
          <w:color w:val="000000"/>
          <w:sz w:val="20"/>
          <w:lang w:eastAsia="lt-LT"/>
        </w:rPr>
      </w:pPr>
      <w:r w:rsidRPr="00D07E84">
        <w:rPr>
          <w:rFonts w:ascii="Courier New" w:hAnsi="Courier New" w:cs="Courier New"/>
          <w:color w:val="000000"/>
          <w:sz w:val="20"/>
          <w:lang w:eastAsia="lt-LT"/>
        </w:rPr>
        <w:t xml:space="preserve">    }</w:t>
      </w:r>
    </w:p>
    <w:p w14:paraId="5F63C529" w14:textId="77777777" w:rsidR="00D07E84" w:rsidRPr="00D07E84" w:rsidRDefault="00D07E84" w:rsidP="00D07E84">
      <w:pPr>
        <w:autoSpaceDE w:val="0"/>
        <w:autoSpaceDN w:val="0"/>
        <w:adjustRightInd w:val="0"/>
        <w:ind w:firstLine="0"/>
        <w:jc w:val="left"/>
        <w:rPr>
          <w:rFonts w:ascii="Courier New" w:hAnsi="Courier New" w:cs="Courier New"/>
          <w:sz w:val="20"/>
          <w:lang w:eastAsia="lt-LT"/>
        </w:rPr>
      </w:pPr>
      <w:r w:rsidRPr="00D07E84">
        <w:rPr>
          <w:rFonts w:ascii="Courier New" w:hAnsi="Courier New" w:cs="Courier New"/>
          <w:color w:val="000000"/>
          <w:sz w:val="20"/>
          <w:lang w:eastAsia="lt-LT"/>
        </w:rPr>
        <w:t>}</w:t>
      </w:r>
    </w:p>
    <w:p w14:paraId="118F9B93" w14:textId="77777777" w:rsidR="00D07E84" w:rsidRPr="00844988" w:rsidRDefault="00D07E84" w:rsidP="00A049DD">
      <w:pPr>
        <w:pStyle w:val="Programostekstas"/>
      </w:pPr>
    </w:p>
    <w:p w14:paraId="4D501C89" w14:textId="77777777" w:rsidR="004C3D88" w:rsidRPr="00844988" w:rsidRDefault="004C3D88" w:rsidP="00C25271">
      <w:pPr>
        <w:pStyle w:val="Antrat2"/>
      </w:pPr>
      <w:bookmarkStart w:id="12" w:name="_Toc1408015"/>
      <w:r w:rsidRPr="00844988">
        <w:t>Pradiniai duomenys ir rezultatai</w:t>
      </w:r>
      <w:bookmarkEnd w:id="12"/>
    </w:p>
    <w:p w14:paraId="15638E36" w14:textId="77777777" w:rsidR="00E03A86" w:rsidRDefault="00E03A86" w:rsidP="00A049DD">
      <w:pPr>
        <w:pStyle w:val="Programostekstas"/>
      </w:pPr>
    </w:p>
    <w:p w14:paraId="27536A50" w14:textId="77777777" w:rsidR="00AB7416" w:rsidRDefault="00DB596D" w:rsidP="00A049DD">
      <w:pPr>
        <w:pStyle w:val="Programostekstas"/>
      </w:pPr>
      <w:r>
        <w:rPr>
          <w:noProof/>
        </w:rPr>
        <w:drawing>
          <wp:inline distT="0" distB="0" distL="0" distR="0" wp14:anchorId="1C5C9A16" wp14:editId="27900C72">
            <wp:extent cx="3609975" cy="3552825"/>
            <wp:effectExtent l="0" t="0" r="9525"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3552825"/>
                    </a:xfrm>
                    <a:prstGeom prst="rect">
                      <a:avLst/>
                    </a:prstGeom>
                  </pic:spPr>
                </pic:pic>
              </a:graphicData>
            </a:graphic>
          </wp:inline>
        </w:drawing>
      </w:r>
    </w:p>
    <w:p w14:paraId="4622377C" w14:textId="77777777" w:rsidR="00DB596D" w:rsidRDefault="00DB596D" w:rsidP="00A049DD">
      <w:pPr>
        <w:pStyle w:val="Programostekstas"/>
      </w:pPr>
      <w:r>
        <w:t>Rezultatai:</w:t>
      </w:r>
    </w:p>
    <w:p w14:paraId="29B76145" w14:textId="77777777" w:rsidR="00DB596D" w:rsidRDefault="00DB596D" w:rsidP="00A049DD">
      <w:pPr>
        <w:pStyle w:val="Programostekstas"/>
      </w:pPr>
      <w:r>
        <w:rPr>
          <w:noProof/>
        </w:rPr>
        <w:drawing>
          <wp:inline distT="0" distB="0" distL="0" distR="0" wp14:anchorId="5C3A2BB5" wp14:editId="3EABA4BB">
            <wp:extent cx="4495800" cy="30480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5800" cy="304800"/>
                    </a:xfrm>
                    <a:prstGeom prst="rect">
                      <a:avLst/>
                    </a:prstGeom>
                  </pic:spPr>
                </pic:pic>
              </a:graphicData>
            </a:graphic>
          </wp:inline>
        </w:drawing>
      </w:r>
    </w:p>
    <w:p w14:paraId="7B1B6A02" w14:textId="77777777" w:rsidR="00DB596D" w:rsidRDefault="00DB596D" w:rsidP="00A049DD">
      <w:pPr>
        <w:pStyle w:val="Programostekstas"/>
      </w:pPr>
      <w:r>
        <w:rPr>
          <w:noProof/>
        </w:rPr>
        <w:lastRenderedPageBreak/>
        <w:drawing>
          <wp:inline distT="0" distB="0" distL="0" distR="0" wp14:anchorId="59DB7BF0" wp14:editId="542E9681">
            <wp:extent cx="3619500" cy="3533775"/>
            <wp:effectExtent l="0" t="0" r="0" b="9525"/>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533775"/>
                    </a:xfrm>
                    <a:prstGeom prst="rect">
                      <a:avLst/>
                    </a:prstGeom>
                  </pic:spPr>
                </pic:pic>
              </a:graphicData>
            </a:graphic>
          </wp:inline>
        </w:drawing>
      </w:r>
    </w:p>
    <w:p w14:paraId="65BEB5AD" w14:textId="77777777" w:rsidR="00DB596D" w:rsidRDefault="00DB596D" w:rsidP="00A049DD">
      <w:pPr>
        <w:pStyle w:val="Programostekstas"/>
      </w:pPr>
      <w:r>
        <w:t>Rezultatai:</w:t>
      </w:r>
    </w:p>
    <w:p w14:paraId="604C9DDD" w14:textId="77777777" w:rsidR="00DB596D" w:rsidRDefault="00DB596D" w:rsidP="00A049DD">
      <w:pPr>
        <w:pStyle w:val="Programostekstas"/>
      </w:pPr>
      <w:r>
        <w:rPr>
          <w:noProof/>
        </w:rPr>
        <w:drawing>
          <wp:inline distT="0" distB="0" distL="0" distR="0" wp14:anchorId="1A50B76B" wp14:editId="25995492">
            <wp:extent cx="3524250" cy="266700"/>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266700"/>
                    </a:xfrm>
                    <a:prstGeom prst="rect">
                      <a:avLst/>
                    </a:prstGeom>
                  </pic:spPr>
                </pic:pic>
              </a:graphicData>
            </a:graphic>
          </wp:inline>
        </w:drawing>
      </w:r>
    </w:p>
    <w:p w14:paraId="76511653" w14:textId="77777777" w:rsidR="004E4DF8" w:rsidRDefault="004E4DF8" w:rsidP="00A049DD">
      <w:pPr>
        <w:pStyle w:val="Programostekstas"/>
      </w:pPr>
    </w:p>
    <w:p w14:paraId="1FD275B3" w14:textId="77777777" w:rsidR="004E4DF8" w:rsidRDefault="004E4DF8" w:rsidP="00A049DD">
      <w:pPr>
        <w:pStyle w:val="Programostekstas"/>
      </w:pPr>
      <w:r>
        <w:rPr>
          <w:noProof/>
        </w:rPr>
        <w:drawing>
          <wp:inline distT="0" distB="0" distL="0" distR="0" wp14:anchorId="064E3092" wp14:editId="00AA081E">
            <wp:extent cx="3581400" cy="3495675"/>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495675"/>
                    </a:xfrm>
                    <a:prstGeom prst="rect">
                      <a:avLst/>
                    </a:prstGeom>
                  </pic:spPr>
                </pic:pic>
              </a:graphicData>
            </a:graphic>
          </wp:inline>
        </w:drawing>
      </w:r>
    </w:p>
    <w:p w14:paraId="67FA1E21" w14:textId="77777777" w:rsidR="004E4DF8" w:rsidRDefault="004E4DF8" w:rsidP="00A049DD">
      <w:pPr>
        <w:pStyle w:val="Programostekstas"/>
      </w:pPr>
    </w:p>
    <w:p w14:paraId="0162CA7C" w14:textId="77777777" w:rsidR="00291C8F" w:rsidRDefault="004E4DF8" w:rsidP="00A049DD">
      <w:pPr>
        <w:pStyle w:val="Programostekstas"/>
      </w:pPr>
      <w:r>
        <w:t>Rezultatai:</w:t>
      </w:r>
    </w:p>
    <w:p w14:paraId="45FE9924" w14:textId="77777777" w:rsidR="004E4DF8" w:rsidRDefault="004E4DF8" w:rsidP="00A049DD">
      <w:pPr>
        <w:pStyle w:val="Programostekstas"/>
      </w:pPr>
      <w:r>
        <w:rPr>
          <w:noProof/>
        </w:rPr>
        <w:drawing>
          <wp:inline distT="0" distB="0" distL="0" distR="0" wp14:anchorId="1606076C" wp14:editId="00576746">
            <wp:extent cx="4448175" cy="304800"/>
            <wp:effectExtent l="0" t="0" r="952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304800"/>
                    </a:xfrm>
                    <a:prstGeom prst="rect">
                      <a:avLst/>
                    </a:prstGeom>
                  </pic:spPr>
                </pic:pic>
              </a:graphicData>
            </a:graphic>
          </wp:inline>
        </w:drawing>
      </w:r>
    </w:p>
    <w:p w14:paraId="5345C65B" w14:textId="77777777" w:rsidR="00552B41" w:rsidRDefault="00552B41" w:rsidP="00552B41">
      <w:pPr>
        <w:pStyle w:val="Antrat2"/>
      </w:pPr>
      <w:bookmarkStart w:id="13" w:name="_Toc1408016"/>
      <w:r>
        <w:t>Dėstytojo pastabos</w:t>
      </w:r>
      <w:bookmarkEnd w:id="13"/>
    </w:p>
    <w:p w14:paraId="36D772EA" w14:textId="77777777" w:rsidR="00552B41" w:rsidRDefault="00552B41" w:rsidP="00552B41"/>
    <w:p w14:paraId="02605D65" w14:textId="77777777" w:rsidR="00552B41" w:rsidRDefault="00552B41" w:rsidP="00552B41"/>
    <w:p w14:paraId="45EB8BC3" w14:textId="77777777" w:rsidR="00552B41" w:rsidRPr="00552B41" w:rsidRDefault="00552B41" w:rsidP="00552B41"/>
    <w:p w14:paraId="785D87CA" w14:textId="77777777" w:rsidR="00844988" w:rsidRPr="0015714D" w:rsidRDefault="00AB7416" w:rsidP="002949A3">
      <w:pPr>
        <w:pStyle w:val="Antrat1"/>
      </w:pPr>
      <w:r>
        <w:br w:type="page"/>
      </w:r>
      <w:bookmarkStart w:id="14" w:name="_Toc1408017"/>
      <w:r w:rsidR="00986944">
        <w:lastRenderedPageBreak/>
        <w:t>Dinaminis atminties valdymas</w:t>
      </w:r>
      <w:r w:rsidR="00844988" w:rsidRPr="0015714D">
        <w:t xml:space="preserve"> (L</w:t>
      </w:r>
      <w:r w:rsidR="00C25271">
        <w:t>2</w:t>
      </w:r>
      <w:r w:rsidR="00844988" w:rsidRPr="0015714D">
        <w:t>)</w:t>
      </w:r>
      <w:bookmarkEnd w:id="14"/>
    </w:p>
    <w:p w14:paraId="372F39F5" w14:textId="77777777" w:rsidR="00990D35" w:rsidRPr="00844988" w:rsidRDefault="00990D35" w:rsidP="00990D35">
      <w:pPr>
        <w:pStyle w:val="Antrat2"/>
      </w:pPr>
      <w:bookmarkStart w:id="15" w:name="_Toc1408018"/>
      <w:r w:rsidRPr="00844988">
        <w:t>Darb</w:t>
      </w:r>
      <w:r w:rsidRPr="00C87140">
        <w:t>o</w:t>
      </w:r>
      <w:r w:rsidRPr="00844988">
        <w:t xml:space="preserve"> užduotis</w:t>
      </w:r>
      <w:bookmarkEnd w:id="15"/>
    </w:p>
    <w:p w14:paraId="29CF434C" w14:textId="77777777" w:rsidR="00990D35" w:rsidRDefault="00990D35" w:rsidP="00990D35"/>
    <w:p w14:paraId="0F55858A" w14:textId="77777777" w:rsidR="00990D35" w:rsidRDefault="00990D35" w:rsidP="00990D35"/>
    <w:p w14:paraId="5EF0CB2F" w14:textId="77777777" w:rsidR="00990D35" w:rsidRDefault="00990D35" w:rsidP="00990D35"/>
    <w:p w14:paraId="56AFB1EC" w14:textId="77777777" w:rsidR="00990D35" w:rsidRDefault="00990D35" w:rsidP="00990D35">
      <w:pPr>
        <w:pStyle w:val="Antrat2"/>
      </w:pPr>
      <w:bookmarkStart w:id="16" w:name="_Toc1408019"/>
      <w:r>
        <w:t>Grafinės vartotojo sąsajos schema</w:t>
      </w:r>
      <w:bookmarkEnd w:id="16"/>
    </w:p>
    <w:p w14:paraId="2D49A17F" w14:textId="77777777" w:rsidR="00990D35" w:rsidRDefault="00990D35" w:rsidP="00990D35"/>
    <w:p w14:paraId="7CC55B27" w14:textId="77777777" w:rsidR="00990D35" w:rsidRDefault="00990D35" w:rsidP="00990D35"/>
    <w:p w14:paraId="3A46D517" w14:textId="77777777" w:rsidR="00990D35" w:rsidRDefault="00990D35" w:rsidP="00990D35"/>
    <w:p w14:paraId="4A6998D0" w14:textId="77777777" w:rsidR="00990D35" w:rsidRDefault="00990D35" w:rsidP="00990D35">
      <w:pPr>
        <w:pStyle w:val="Antrat2"/>
      </w:pPr>
      <w:bookmarkStart w:id="17" w:name="_Toc1408020"/>
      <w:r>
        <w:t>Sąsajoje panaudotų komponentų keičiamos savybės</w:t>
      </w:r>
      <w:bookmarkEnd w:id="17"/>
    </w:p>
    <w:p w14:paraId="50184C03" w14:textId="77777777" w:rsidR="00990D35" w:rsidRDefault="00990D35" w:rsidP="00990D35"/>
    <w:p w14:paraId="4F28F0DF" w14:textId="77777777"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14:paraId="59CE47FC" w14:textId="77777777" w:rsidTr="0002339E">
        <w:trPr>
          <w:jc w:val="center"/>
        </w:trPr>
        <w:tc>
          <w:tcPr>
            <w:tcW w:w="2347" w:type="dxa"/>
          </w:tcPr>
          <w:p w14:paraId="70AD766C" w14:textId="77777777" w:rsidR="00990D35" w:rsidRPr="00336D40" w:rsidRDefault="00990D35" w:rsidP="00052178">
            <w:pPr>
              <w:pStyle w:val="Lentelsantrat"/>
            </w:pPr>
            <w:r>
              <w:t>Komponentas</w:t>
            </w:r>
          </w:p>
        </w:tc>
        <w:tc>
          <w:tcPr>
            <w:tcW w:w="2689" w:type="dxa"/>
          </w:tcPr>
          <w:p w14:paraId="49A4FE27" w14:textId="77777777" w:rsidR="00990D35" w:rsidRPr="00336D40" w:rsidRDefault="00990D35" w:rsidP="00052178">
            <w:pPr>
              <w:pStyle w:val="Lentelsantrat"/>
            </w:pPr>
            <w:r>
              <w:t>Savybė</w:t>
            </w:r>
          </w:p>
        </w:tc>
        <w:tc>
          <w:tcPr>
            <w:tcW w:w="4036" w:type="dxa"/>
          </w:tcPr>
          <w:p w14:paraId="59B6EDD1" w14:textId="77777777" w:rsidR="00990D35" w:rsidRPr="00336D40" w:rsidRDefault="00990D35" w:rsidP="00052178">
            <w:pPr>
              <w:pStyle w:val="Lentelsantrat"/>
            </w:pPr>
            <w:r>
              <w:t>Reikšmė</w:t>
            </w:r>
          </w:p>
        </w:tc>
      </w:tr>
      <w:tr w:rsidR="00990D35" w:rsidRPr="00F56923" w14:paraId="66E97B94" w14:textId="77777777" w:rsidTr="0002339E">
        <w:trPr>
          <w:jc w:val="center"/>
        </w:trPr>
        <w:tc>
          <w:tcPr>
            <w:tcW w:w="2347" w:type="dxa"/>
          </w:tcPr>
          <w:p w14:paraId="59AC7F50" w14:textId="77777777" w:rsidR="00990D35" w:rsidRPr="00336D40" w:rsidRDefault="00990D35" w:rsidP="00052178">
            <w:pPr>
              <w:pStyle w:val="Lentelscels"/>
            </w:pPr>
          </w:p>
        </w:tc>
        <w:tc>
          <w:tcPr>
            <w:tcW w:w="2689" w:type="dxa"/>
          </w:tcPr>
          <w:p w14:paraId="499D0810" w14:textId="77777777" w:rsidR="00990D35" w:rsidRPr="00336D40" w:rsidRDefault="00990D35" w:rsidP="00052178">
            <w:pPr>
              <w:pStyle w:val="Lentelscels"/>
            </w:pPr>
          </w:p>
        </w:tc>
        <w:tc>
          <w:tcPr>
            <w:tcW w:w="4036" w:type="dxa"/>
          </w:tcPr>
          <w:p w14:paraId="284B2C26" w14:textId="77777777" w:rsidR="00990D35" w:rsidRPr="00336D40" w:rsidRDefault="00990D35" w:rsidP="00052178">
            <w:pPr>
              <w:pStyle w:val="Lentelscels"/>
            </w:pPr>
          </w:p>
        </w:tc>
      </w:tr>
      <w:tr w:rsidR="00990D35" w:rsidRPr="00F56923" w14:paraId="2E87FCFF" w14:textId="77777777" w:rsidTr="0002339E">
        <w:trPr>
          <w:jc w:val="center"/>
        </w:trPr>
        <w:tc>
          <w:tcPr>
            <w:tcW w:w="2347" w:type="dxa"/>
          </w:tcPr>
          <w:p w14:paraId="2636CB70" w14:textId="77777777" w:rsidR="00990D35" w:rsidRPr="00336D40" w:rsidRDefault="00990D35" w:rsidP="00052178">
            <w:pPr>
              <w:pStyle w:val="Lentelscels"/>
            </w:pPr>
          </w:p>
        </w:tc>
        <w:tc>
          <w:tcPr>
            <w:tcW w:w="2689" w:type="dxa"/>
          </w:tcPr>
          <w:p w14:paraId="1F274608" w14:textId="77777777" w:rsidR="00990D35" w:rsidRPr="00336D40" w:rsidRDefault="00990D35" w:rsidP="00052178">
            <w:pPr>
              <w:pStyle w:val="Lentelscels"/>
            </w:pPr>
          </w:p>
        </w:tc>
        <w:tc>
          <w:tcPr>
            <w:tcW w:w="4036" w:type="dxa"/>
          </w:tcPr>
          <w:p w14:paraId="40B6592D" w14:textId="77777777" w:rsidR="00990D35" w:rsidRPr="00336D40" w:rsidRDefault="00990D35" w:rsidP="00052178">
            <w:pPr>
              <w:pStyle w:val="Lentelscels"/>
            </w:pPr>
          </w:p>
        </w:tc>
      </w:tr>
      <w:tr w:rsidR="00990D35" w:rsidRPr="00F56923" w14:paraId="024CC5BF" w14:textId="77777777" w:rsidTr="0002339E">
        <w:trPr>
          <w:jc w:val="center"/>
        </w:trPr>
        <w:tc>
          <w:tcPr>
            <w:tcW w:w="2347" w:type="dxa"/>
          </w:tcPr>
          <w:p w14:paraId="3201A0D3" w14:textId="77777777" w:rsidR="00990D35" w:rsidRPr="00336D40" w:rsidRDefault="00990D35" w:rsidP="00052178">
            <w:pPr>
              <w:pStyle w:val="Lentelscels"/>
            </w:pPr>
          </w:p>
        </w:tc>
        <w:tc>
          <w:tcPr>
            <w:tcW w:w="2689" w:type="dxa"/>
          </w:tcPr>
          <w:p w14:paraId="03837E7F" w14:textId="77777777" w:rsidR="00990D35" w:rsidRPr="00336D40" w:rsidRDefault="00990D35" w:rsidP="00052178">
            <w:pPr>
              <w:pStyle w:val="Lentelscels"/>
            </w:pPr>
          </w:p>
        </w:tc>
        <w:tc>
          <w:tcPr>
            <w:tcW w:w="4036" w:type="dxa"/>
          </w:tcPr>
          <w:p w14:paraId="66987852" w14:textId="77777777" w:rsidR="00990D35" w:rsidRPr="00336D40" w:rsidRDefault="00990D35" w:rsidP="00052178">
            <w:pPr>
              <w:pStyle w:val="Lentelscels"/>
            </w:pPr>
          </w:p>
        </w:tc>
      </w:tr>
    </w:tbl>
    <w:p w14:paraId="564AEFB3" w14:textId="77777777" w:rsidR="00990D35" w:rsidRDefault="00990D35" w:rsidP="00990D35"/>
    <w:p w14:paraId="13DA9287" w14:textId="77777777" w:rsidR="00AE71E2" w:rsidRDefault="00AE71E2" w:rsidP="00990D35">
      <w:pPr>
        <w:pStyle w:val="Antrat2"/>
      </w:pPr>
      <w:bookmarkStart w:id="18" w:name="_Toc1408021"/>
      <w:r>
        <w:t>Klasių diagrama</w:t>
      </w:r>
      <w:bookmarkEnd w:id="18"/>
    </w:p>
    <w:p w14:paraId="4334101F" w14:textId="77777777" w:rsidR="00AE71E2" w:rsidRDefault="00AE71E2" w:rsidP="00AE71E2"/>
    <w:p w14:paraId="3F5B4F40" w14:textId="77777777" w:rsidR="00AE71E2" w:rsidRDefault="00AE71E2" w:rsidP="00AE71E2"/>
    <w:p w14:paraId="2CFC29DC" w14:textId="77777777" w:rsidR="00AE71E2" w:rsidRPr="00AE71E2" w:rsidRDefault="00AE71E2" w:rsidP="00AE71E2"/>
    <w:p w14:paraId="60DEAE11" w14:textId="77777777" w:rsidR="00990D35" w:rsidRDefault="00990D35" w:rsidP="00990D35">
      <w:pPr>
        <w:pStyle w:val="Antrat2"/>
      </w:pPr>
      <w:bookmarkStart w:id="19" w:name="_Toc1408022"/>
      <w:r>
        <w:t>Programos vartotojo vadovas</w:t>
      </w:r>
      <w:bookmarkEnd w:id="19"/>
    </w:p>
    <w:p w14:paraId="59C8B783" w14:textId="77777777" w:rsidR="00990D35" w:rsidRDefault="00990D35" w:rsidP="00990D35"/>
    <w:p w14:paraId="043507AB" w14:textId="77777777" w:rsidR="00990D35" w:rsidRDefault="00990D35" w:rsidP="00990D35"/>
    <w:p w14:paraId="0173CDE4" w14:textId="77777777" w:rsidR="00990D35" w:rsidRPr="00844988" w:rsidRDefault="00990D35" w:rsidP="00990D35"/>
    <w:p w14:paraId="52AE6218" w14:textId="77777777" w:rsidR="00990D35" w:rsidRPr="00844988" w:rsidRDefault="00990D35" w:rsidP="00990D35">
      <w:pPr>
        <w:pStyle w:val="Antrat2"/>
      </w:pPr>
      <w:bookmarkStart w:id="20" w:name="_Toc1408023"/>
      <w:r w:rsidRPr="00844988">
        <w:t>Programos tekstas</w:t>
      </w:r>
      <w:bookmarkEnd w:id="20"/>
    </w:p>
    <w:p w14:paraId="06F60A64" w14:textId="77777777" w:rsidR="00990D35" w:rsidRDefault="00990D35" w:rsidP="00990D35">
      <w:pPr>
        <w:pStyle w:val="Programostekstas"/>
      </w:pPr>
    </w:p>
    <w:p w14:paraId="27F94AD6" w14:textId="77777777" w:rsidR="00990D35" w:rsidRDefault="00990D35" w:rsidP="00990D35">
      <w:pPr>
        <w:pStyle w:val="Programostekstas"/>
      </w:pPr>
    </w:p>
    <w:p w14:paraId="21B8C98A" w14:textId="77777777" w:rsidR="00990D35" w:rsidRPr="00844988" w:rsidRDefault="00990D35" w:rsidP="00990D35">
      <w:pPr>
        <w:pStyle w:val="Programostekstas"/>
      </w:pPr>
    </w:p>
    <w:p w14:paraId="491865C9" w14:textId="77777777" w:rsidR="00990D35" w:rsidRPr="00844988" w:rsidRDefault="00990D35" w:rsidP="00990D35">
      <w:pPr>
        <w:pStyle w:val="Antrat2"/>
      </w:pPr>
      <w:bookmarkStart w:id="21" w:name="_Toc1408024"/>
      <w:r w:rsidRPr="00844988">
        <w:t>Pradiniai duomenys ir rezultatai</w:t>
      </w:r>
      <w:bookmarkEnd w:id="21"/>
    </w:p>
    <w:p w14:paraId="4805A1C4" w14:textId="77777777" w:rsidR="00990D35" w:rsidRDefault="00990D35" w:rsidP="00990D35">
      <w:pPr>
        <w:pStyle w:val="Programostekstas"/>
      </w:pPr>
    </w:p>
    <w:p w14:paraId="1B1BBC90" w14:textId="77777777" w:rsidR="00990D35" w:rsidRDefault="00990D35" w:rsidP="00990D35">
      <w:pPr>
        <w:pStyle w:val="Programostekstas"/>
      </w:pPr>
    </w:p>
    <w:p w14:paraId="121DAA6B" w14:textId="77777777" w:rsidR="00990D35" w:rsidRDefault="00990D35" w:rsidP="00990D35">
      <w:pPr>
        <w:pStyle w:val="Programostekstas"/>
      </w:pPr>
    </w:p>
    <w:p w14:paraId="171F9700" w14:textId="77777777" w:rsidR="00552B41" w:rsidRDefault="00552B41" w:rsidP="00552B41">
      <w:pPr>
        <w:pStyle w:val="Antrat2"/>
      </w:pPr>
      <w:bookmarkStart w:id="22" w:name="_Toc1408025"/>
      <w:r>
        <w:t>Dėstytojo pastabos</w:t>
      </w:r>
      <w:bookmarkEnd w:id="22"/>
    </w:p>
    <w:p w14:paraId="31F0A375" w14:textId="77777777" w:rsidR="00552B41" w:rsidRDefault="00552B41" w:rsidP="00552B41"/>
    <w:p w14:paraId="77BB8BC7" w14:textId="77777777" w:rsidR="00552B41" w:rsidRDefault="00552B41" w:rsidP="00552B41"/>
    <w:p w14:paraId="70EE4E0C" w14:textId="77777777" w:rsidR="00552B41" w:rsidRPr="00552B41" w:rsidRDefault="00552B41" w:rsidP="00552B41"/>
    <w:p w14:paraId="01350CD6" w14:textId="77777777" w:rsidR="00AB7416" w:rsidRPr="0015714D" w:rsidRDefault="00AB7416" w:rsidP="00AE71E2">
      <w:pPr>
        <w:pStyle w:val="Antrat1"/>
      </w:pPr>
      <w:r>
        <w:br w:type="page"/>
      </w:r>
      <w:bookmarkStart w:id="23" w:name="_Toc1408026"/>
      <w:r w:rsidR="00986944">
        <w:rPr>
          <w:noProof/>
        </w:rPr>
        <w:lastRenderedPageBreak/>
        <w:t>Bendrinės klasės</w:t>
      </w:r>
      <w:r w:rsidR="00AE71E2" w:rsidRPr="00AE71E2">
        <w:rPr>
          <w:noProof/>
        </w:rPr>
        <w:t xml:space="preserve"> </w:t>
      </w:r>
      <w:r w:rsidR="008E39E8">
        <w:rPr>
          <w:noProof/>
        </w:rPr>
        <w:t xml:space="preserve">ir sąsajos </w:t>
      </w:r>
      <w:r w:rsidRPr="0015714D">
        <w:t>(L</w:t>
      </w:r>
      <w:r w:rsidR="00C25271">
        <w:t>3</w:t>
      </w:r>
      <w:r w:rsidRPr="0015714D">
        <w:t>)</w:t>
      </w:r>
      <w:bookmarkEnd w:id="23"/>
    </w:p>
    <w:p w14:paraId="6B3A2590" w14:textId="77777777" w:rsidR="00990D35" w:rsidRPr="00844988" w:rsidRDefault="00990D35" w:rsidP="00990D35">
      <w:pPr>
        <w:pStyle w:val="Antrat2"/>
      </w:pPr>
      <w:bookmarkStart w:id="24" w:name="_Toc1408027"/>
      <w:r w:rsidRPr="00844988">
        <w:t>Darb</w:t>
      </w:r>
      <w:r w:rsidRPr="00C87140">
        <w:t>o</w:t>
      </w:r>
      <w:r w:rsidRPr="00844988">
        <w:t xml:space="preserve"> užduotis</w:t>
      </w:r>
      <w:bookmarkEnd w:id="24"/>
    </w:p>
    <w:p w14:paraId="30BFEB84" w14:textId="77777777" w:rsidR="00990D35" w:rsidRDefault="00990D35" w:rsidP="00990D35"/>
    <w:p w14:paraId="4DBB030A" w14:textId="77777777" w:rsidR="00990D35" w:rsidRDefault="00990D35" w:rsidP="00990D35"/>
    <w:p w14:paraId="1A70798A" w14:textId="77777777" w:rsidR="00990D35" w:rsidRDefault="00990D35" w:rsidP="00990D35"/>
    <w:p w14:paraId="67F373FA" w14:textId="77777777" w:rsidR="00990D35" w:rsidRDefault="00990D35" w:rsidP="00990D35">
      <w:pPr>
        <w:pStyle w:val="Antrat2"/>
      </w:pPr>
      <w:bookmarkStart w:id="25" w:name="_Toc1408028"/>
      <w:r>
        <w:t>Grafinės vartotojo sąsajos schema</w:t>
      </w:r>
      <w:bookmarkEnd w:id="25"/>
    </w:p>
    <w:p w14:paraId="01B53DA7" w14:textId="77777777" w:rsidR="00990D35" w:rsidRDefault="00990D35" w:rsidP="00990D35"/>
    <w:p w14:paraId="210ADE80" w14:textId="77777777" w:rsidR="00990D35" w:rsidRDefault="00990D35" w:rsidP="00990D35"/>
    <w:p w14:paraId="39069C22" w14:textId="77777777" w:rsidR="00990D35" w:rsidRDefault="00990D35" w:rsidP="00990D35"/>
    <w:p w14:paraId="4DA0A7B5" w14:textId="77777777" w:rsidR="00990D35" w:rsidRDefault="00990D35" w:rsidP="00990D35">
      <w:pPr>
        <w:pStyle w:val="Antrat2"/>
      </w:pPr>
      <w:bookmarkStart w:id="26" w:name="_Toc1408029"/>
      <w:r>
        <w:t>Sąsajoje panaudotų komponentų keičiamos savybės</w:t>
      </w:r>
      <w:bookmarkEnd w:id="26"/>
    </w:p>
    <w:p w14:paraId="274E9F0D" w14:textId="77777777" w:rsidR="00990D35" w:rsidRDefault="00990D35" w:rsidP="00990D35"/>
    <w:p w14:paraId="0E387677" w14:textId="77777777"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14:paraId="0BCA9EA6" w14:textId="77777777" w:rsidTr="0002339E">
        <w:trPr>
          <w:jc w:val="center"/>
        </w:trPr>
        <w:tc>
          <w:tcPr>
            <w:tcW w:w="2347" w:type="dxa"/>
          </w:tcPr>
          <w:p w14:paraId="2725644F" w14:textId="77777777" w:rsidR="00990D35" w:rsidRPr="00336D40" w:rsidRDefault="00990D35" w:rsidP="00052178">
            <w:pPr>
              <w:pStyle w:val="Lentelsantrat"/>
            </w:pPr>
            <w:r>
              <w:t>Komponentas</w:t>
            </w:r>
          </w:p>
        </w:tc>
        <w:tc>
          <w:tcPr>
            <w:tcW w:w="2689" w:type="dxa"/>
          </w:tcPr>
          <w:p w14:paraId="60860390" w14:textId="77777777" w:rsidR="00990D35" w:rsidRPr="00336D40" w:rsidRDefault="00990D35" w:rsidP="00052178">
            <w:pPr>
              <w:pStyle w:val="Lentelsantrat"/>
            </w:pPr>
            <w:r>
              <w:t>Savybė</w:t>
            </w:r>
          </w:p>
        </w:tc>
        <w:tc>
          <w:tcPr>
            <w:tcW w:w="4036" w:type="dxa"/>
          </w:tcPr>
          <w:p w14:paraId="1043957D" w14:textId="77777777" w:rsidR="00990D35" w:rsidRPr="00336D40" w:rsidRDefault="00990D35" w:rsidP="00052178">
            <w:pPr>
              <w:pStyle w:val="Lentelsantrat"/>
            </w:pPr>
            <w:r>
              <w:t>Reikšmė</w:t>
            </w:r>
          </w:p>
        </w:tc>
      </w:tr>
      <w:tr w:rsidR="00990D35" w:rsidRPr="00F56923" w14:paraId="10439775" w14:textId="77777777" w:rsidTr="0002339E">
        <w:trPr>
          <w:jc w:val="center"/>
        </w:trPr>
        <w:tc>
          <w:tcPr>
            <w:tcW w:w="2347" w:type="dxa"/>
          </w:tcPr>
          <w:p w14:paraId="77350FA8" w14:textId="77777777" w:rsidR="00990D35" w:rsidRPr="00336D40" w:rsidRDefault="00990D35" w:rsidP="00052178">
            <w:pPr>
              <w:pStyle w:val="Lentelscels"/>
            </w:pPr>
          </w:p>
        </w:tc>
        <w:tc>
          <w:tcPr>
            <w:tcW w:w="2689" w:type="dxa"/>
          </w:tcPr>
          <w:p w14:paraId="49A69991" w14:textId="77777777" w:rsidR="00990D35" w:rsidRPr="00336D40" w:rsidRDefault="00990D35" w:rsidP="00052178">
            <w:pPr>
              <w:pStyle w:val="Lentelscels"/>
            </w:pPr>
          </w:p>
        </w:tc>
        <w:tc>
          <w:tcPr>
            <w:tcW w:w="4036" w:type="dxa"/>
          </w:tcPr>
          <w:p w14:paraId="175E1B22" w14:textId="77777777" w:rsidR="00990D35" w:rsidRPr="00336D40" w:rsidRDefault="00990D35" w:rsidP="00052178">
            <w:pPr>
              <w:pStyle w:val="Lentelscels"/>
            </w:pPr>
          </w:p>
        </w:tc>
      </w:tr>
      <w:tr w:rsidR="00990D35" w:rsidRPr="00F56923" w14:paraId="150B262D" w14:textId="77777777" w:rsidTr="0002339E">
        <w:trPr>
          <w:jc w:val="center"/>
        </w:trPr>
        <w:tc>
          <w:tcPr>
            <w:tcW w:w="2347" w:type="dxa"/>
          </w:tcPr>
          <w:p w14:paraId="0C162E83" w14:textId="77777777" w:rsidR="00990D35" w:rsidRPr="00336D40" w:rsidRDefault="00990D35" w:rsidP="00052178">
            <w:pPr>
              <w:pStyle w:val="Lentelscels"/>
            </w:pPr>
          </w:p>
        </w:tc>
        <w:tc>
          <w:tcPr>
            <w:tcW w:w="2689" w:type="dxa"/>
          </w:tcPr>
          <w:p w14:paraId="4A03043F" w14:textId="77777777" w:rsidR="00990D35" w:rsidRPr="00336D40" w:rsidRDefault="00990D35" w:rsidP="00052178">
            <w:pPr>
              <w:pStyle w:val="Lentelscels"/>
            </w:pPr>
          </w:p>
        </w:tc>
        <w:tc>
          <w:tcPr>
            <w:tcW w:w="4036" w:type="dxa"/>
          </w:tcPr>
          <w:p w14:paraId="70C6C89D" w14:textId="77777777" w:rsidR="00990D35" w:rsidRPr="00336D40" w:rsidRDefault="00990D35" w:rsidP="00052178">
            <w:pPr>
              <w:pStyle w:val="Lentelscels"/>
            </w:pPr>
          </w:p>
        </w:tc>
      </w:tr>
      <w:tr w:rsidR="00990D35" w:rsidRPr="00F56923" w14:paraId="712A3F54" w14:textId="77777777" w:rsidTr="0002339E">
        <w:trPr>
          <w:jc w:val="center"/>
        </w:trPr>
        <w:tc>
          <w:tcPr>
            <w:tcW w:w="2347" w:type="dxa"/>
          </w:tcPr>
          <w:p w14:paraId="67C438A1" w14:textId="77777777" w:rsidR="00990D35" w:rsidRPr="00336D40" w:rsidRDefault="00990D35" w:rsidP="00052178">
            <w:pPr>
              <w:pStyle w:val="Lentelscels"/>
            </w:pPr>
          </w:p>
        </w:tc>
        <w:tc>
          <w:tcPr>
            <w:tcW w:w="2689" w:type="dxa"/>
          </w:tcPr>
          <w:p w14:paraId="6DBD5FBD" w14:textId="77777777" w:rsidR="00990D35" w:rsidRPr="00336D40" w:rsidRDefault="00990D35" w:rsidP="00052178">
            <w:pPr>
              <w:pStyle w:val="Lentelscels"/>
            </w:pPr>
          </w:p>
        </w:tc>
        <w:tc>
          <w:tcPr>
            <w:tcW w:w="4036" w:type="dxa"/>
          </w:tcPr>
          <w:p w14:paraId="150EBB0B" w14:textId="77777777" w:rsidR="00990D35" w:rsidRPr="00336D40" w:rsidRDefault="00990D35" w:rsidP="00052178">
            <w:pPr>
              <w:pStyle w:val="Lentelscels"/>
            </w:pPr>
          </w:p>
        </w:tc>
      </w:tr>
    </w:tbl>
    <w:p w14:paraId="7CCC6B67" w14:textId="77777777" w:rsidR="00990D35" w:rsidRDefault="00990D35" w:rsidP="00990D35"/>
    <w:p w14:paraId="49415237" w14:textId="77777777" w:rsidR="00AE71E2" w:rsidRDefault="00AE71E2" w:rsidP="00990D35">
      <w:pPr>
        <w:pStyle w:val="Antrat2"/>
      </w:pPr>
      <w:bookmarkStart w:id="27" w:name="_Toc1408030"/>
      <w:r>
        <w:t>Klasių diagrama</w:t>
      </w:r>
      <w:bookmarkEnd w:id="27"/>
    </w:p>
    <w:p w14:paraId="69FBF54C" w14:textId="77777777" w:rsidR="00AE71E2" w:rsidRDefault="00AE71E2" w:rsidP="00AE71E2"/>
    <w:p w14:paraId="01FE6557" w14:textId="77777777" w:rsidR="00AE71E2" w:rsidRDefault="00AE71E2" w:rsidP="00AE71E2"/>
    <w:p w14:paraId="17827055" w14:textId="77777777" w:rsidR="00AE71E2" w:rsidRPr="00AE71E2" w:rsidRDefault="00AE71E2" w:rsidP="00AE71E2"/>
    <w:p w14:paraId="021C296D" w14:textId="77777777" w:rsidR="00990D35" w:rsidRDefault="00990D35" w:rsidP="00990D35">
      <w:pPr>
        <w:pStyle w:val="Antrat2"/>
      </w:pPr>
      <w:bookmarkStart w:id="28" w:name="_Toc1408031"/>
      <w:r>
        <w:t>Programos vartotojo vadovas</w:t>
      </w:r>
      <w:bookmarkEnd w:id="28"/>
    </w:p>
    <w:p w14:paraId="0D6DFC17" w14:textId="77777777" w:rsidR="00990D35" w:rsidRDefault="00990D35" w:rsidP="00990D35"/>
    <w:p w14:paraId="4F6CA864" w14:textId="77777777" w:rsidR="00990D35" w:rsidRDefault="00990D35" w:rsidP="00990D35"/>
    <w:p w14:paraId="1684F15A" w14:textId="77777777" w:rsidR="00990D35" w:rsidRPr="00844988" w:rsidRDefault="00990D35" w:rsidP="00990D35"/>
    <w:p w14:paraId="052BC830" w14:textId="77777777" w:rsidR="00990D35" w:rsidRPr="00844988" w:rsidRDefault="00990D35" w:rsidP="00990D35">
      <w:pPr>
        <w:pStyle w:val="Antrat2"/>
      </w:pPr>
      <w:bookmarkStart w:id="29" w:name="_Toc1408032"/>
      <w:r w:rsidRPr="00844988">
        <w:t>Programos tekstas</w:t>
      </w:r>
      <w:bookmarkEnd w:id="29"/>
    </w:p>
    <w:p w14:paraId="7BAB9FA4" w14:textId="77777777" w:rsidR="00990D35" w:rsidRDefault="00990D35" w:rsidP="00990D35">
      <w:pPr>
        <w:pStyle w:val="Programostekstas"/>
      </w:pPr>
    </w:p>
    <w:p w14:paraId="02185E5A" w14:textId="77777777" w:rsidR="00990D35" w:rsidRDefault="00990D35" w:rsidP="00990D35">
      <w:pPr>
        <w:pStyle w:val="Programostekstas"/>
      </w:pPr>
    </w:p>
    <w:p w14:paraId="7BE85B43" w14:textId="77777777" w:rsidR="00990D35" w:rsidRPr="00844988" w:rsidRDefault="00990D35" w:rsidP="00990D35">
      <w:pPr>
        <w:pStyle w:val="Programostekstas"/>
      </w:pPr>
    </w:p>
    <w:p w14:paraId="1C021EDE" w14:textId="77777777" w:rsidR="00990D35" w:rsidRPr="00844988" w:rsidRDefault="00990D35" w:rsidP="00990D35">
      <w:pPr>
        <w:pStyle w:val="Antrat2"/>
      </w:pPr>
      <w:bookmarkStart w:id="30" w:name="_Toc1408033"/>
      <w:r w:rsidRPr="00844988">
        <w:t>Pradiniai duomenys ir rezultatai</w:t>
      </w:r>
      <w:bookmarkEnd w:id="30"/>
    </w:p>
    <w:p w14:paraId="1866E911" w14:textId="77777777" w:rsidR="00990D35" w:rsidRDefault="00990D35" w:rsidP="00990D35">
      <w:pPr>
        <w:pStyle w:val="Programostekstas"/>
      </w:pPr>
    </w:p>
    <w:p w14:paraId="3F07F06A" w14:textId="77777777" w:rsidR="00990D35" w:rsidRDefault="00990D35" w:rsidP="00990D35">
      <w:pPr>
        <w:pStyle w:val="Programostekstas"/>
      </w:pPr>
    </w:p>
    <w:p w14:paraId="2E9EF809" w14:textId="77777777" w:rsidR="00990D35" w:rsidRDefault="00990D35" w:rsidP="00990D35">
      <w:pPr>
        <w:pStyle w:val="Programostekstas"/>
      </w:pPr>
    </w:p>
    <w:p w14:paraId="239E4FD5" w14:textId="77777777" w:rsidR="00552B41" w:rsidRDefault="00552B41" w:rsidP="00552B41">
      <w:pPr>
        <w:pStyle w:val="Antrat2"/>
      </w:pPr>
      <w:bookmarkStart w:id="31" w:name="_Toc1408034"/>
      <w:r>
        <w:t>Dėstytojo pastabos</w:t>
      </w:r>
      <w:bookmarkEnd w:id="31"/>
    </w:p>
    <w:p w14:paraId="0B695AB3" w14:textId="77777777" w:rsidR="00552B41" w:rsidRDefault="00552B41" w:rsidP="00552B41"/>
    <w:p w14:paraId="63C940F8" w14:textId="77777777" w:rsidR="00552B41" w:rsidRDefault="00552B41" w:rsidP="00552B41"/>
    <w:p w14:paraId="3ACE4FEC" w14:textId="77777777" w:rsidR="00552B41" w:rsidRPr="00552B41" w:rsidRDefault="00552B41" w:rsidP="00552B41"/>
    <w:p w14:paraId="17DCE4CF" w14:textId="77777777" w:rsidR="00AB7416" w:rsidRPr="0015714D" w:rsidRDefault="00AB7416" w:rsidP="000D7125">
      <w:pPr>
        <w:pStyle w:val="Antrat1"/>
      </w:pPr>
      <w:r>
        <w:br w:type="page"/>
      </w:r>
      <w:bookmarkStart w:id="32" w:name="_Toc1408035"/>
      <w:r w:rsidR="008E39E8">
        <w:lastRenderedPageBreak/>
        <w:t>K</w:t>
      </w:r>
      <w:r w:rsidR="00D02DD4">
        <w:t>olekcijos</w:t>
      </w:r>
      <w:r w:rsidRPr="0015714D">
        <w:t xml:space="preserve"> </w:t>
      </w:r>
      <w:r w:rsidR="008E39E8">
        <w:t xml:space="preserve">ir išimčių valdymas </w:t>
      </w:r>
      <w:r w:rsidRPr="0015714D">
        <w:t>(L</w:t>
      </w:r>
      <w:r w:rsidR="00C25271">
        <w:t>4</w:t>
      </w:r>
      <w:r w:rsidRPr="0015714D">
        <w:t>)</w:t>
      </w:r>
      <w:bookmarkEnd w:id="32"/>
    </w:p>
    <w:p w14:paraId="10428509" w14:textId="77777777" w:rsidR="00990D35" w:rsidRPr="00844988" w:rsidRDefault="00990D35" w:rsidP="00990D35">
      <w:pPr>
        <w:pStyle w:val="Antrat2"/>
      </w:pPr>
      <w:bookmarkStart w:id="33" w:name="_Toc1408036"/>
      <w:r w:rsidRPr="00844988">
        <w:t>Darb</w:t>
      </w:r>
      <w:r w:rsidRPr="00C87140">
        <w:t>o</w:t>
      </w:r>
      <w:r w:rsidRPr="00844988">
        <w:t xml:space="preserve"> užduotis</w:t>
      </w:r>
      <w:bookmarkEnd w:id="33"/>
    </w:p>
    <w:p w14:paraId="62F667B5" w14:textId="77777777" w:rsidR="00990D35" w:rsidRDefault="00990D35" w:rsidP="00990D35"/>
    <w:p w14:paraId="21F588DC" w14:textId="77777777" w:rsidR="00990D35" w:rsidRDefault="00990D35" w:rsidP="00990D35"/>
    <w:p w14:paraId="63902E4C" w14:textId="77777777" w:rsidR="00990D35" w:rsidRDefault="00990D35" w:rsidP="00990D35"/>
    <w:p w14:paraId="2D4CF34D" w14:textId="77777777" w:rsidR="00990D35" w:rsidRDefault="00990D35" w:rsidP="00990D35">
      <w:pPr>
        <w:pStyle w:val="Antrat2"/>
      </w:pPr>
      <w:bookmarkStart w:id="34" w:name="_Toc1408037"/>
      <w:r>
        <w:t>Grafinės vartotojo sąsajos schema</w:t>
      </w:r>
      <w:bookmarkEnd w:id="34"/>
    </w:p>
    <w:p w14:paraId="7C1E94B4" w14:textId="77777777" w:rsidR="00990D35" w:rsidRDefault="00990D35" w:rsidP="00990D35"/>
    <w:p w14:paraId="3C3BC563" w14:textId="77777777" w:rsidR="00990D35" w:rsidRDefault="00990D35" w:rsidP="00990D35"/>
    <w:p w14:paraId="5C103484" w14:textId="77777777" w:rsidR="00990D35" w:rsidRDefault="00990D35" w:rsidP="00990D35"/>
    <w:p w14:paraId="74BB85B7" w14:textId="77777777" w:rsidR="00990D35" w:rsidRDefault="00990D35" w:rsidP="00990D35">
      <w:pPr>
        <w:pStyle w:val="Antrat2"/>
      </w:pPr>
      <w:bookmarkStart w:id="35" w:name="_Toc1408038"/>
      <w:r>
        <w:t>Sąsajoje panaudotų komponentų keičiamos savybės</w:t>
      </w:r>
      <w:bookmarkEnd w:id="35"/>
    </w:p>
    <w:p w14:paraId="5905AE8C" w14:textId="77777777" w:rsidR="00990D35" w:rsidRDefault="00990D35" w:rsidP="00990D35"/>
    <w:p w14:paraId="4A060E72" w14:textId="77777777"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14:paraId="40DB206F" w14:textId="77777777" w:rsidTr="0002339E">
        <w:trPr>
          <w:jc w:val="center"/>
        </w:trPr>
        <w:tc>
          <w:tcPr>
            <w:tcW w:w="2347" w:type="dxa"/>
          </w:tcPr>
          <w:p w14:paraId="6565003B" w14:textId="77777777" w:rsidR="00990D35" w:rsidRPr="00336D40" w:rsidRDefault="00990D35" w:rsidP="00052178">
            <w:pPr>
              <w:pStyle w:val="Lentelsantrat"/>
            </w:pPr>
            <w:r>
              <w:t>Komponentas</w:t>
            </w:r>
          </w:p>
        </w:tc>
        <w:tc>
          <w:tcPr>
            <w:tcW w:w="2689" w:type="dxa"/>
          </w:tcPr>
          <w:p w14:paraId="6EC6C8F3" w14:textId="77777777" w:rsidR="00990D35" w:rsidRPr="00336D40" w:rsidRDefault="00990D35" w:rsidP="00052178">
            <w:pPr>
              <w:pStyle w:val="Lentelsantrat"/>
            </w:pPr>
            <w:r>
              <w:t>Savybė</w:t>
            </w:r>
          </w:p>
        </w:tc>
        <w:tc>
          <w:tcPr>
            <w:tcW w:w="4036" w:type="dxa"/>
          </w:tcPr>
          <w:p w14:paraId="5B17F33C" w14:textId="77777777" w:rsidR="00990D35" w:rsidRPr="00336D40" w:rsidRDefault="00990D35" w:rsidP="00052178">
            <w:pPr>
              <w:pStyle w:val="Lentelsantrat"/>
            </w:pPr>
            <w:r>
              <w:t>Reikšmė</w:t>
            </w:r>
          </w:p>
        </w:tc>
      </w:tr>
      <w:tr w:rsidR="00990D35" w:rsidRPr="00F56923" w14:paraId="498017A1" w14:textId="77777777" w:rsidTr="0002339E">
        <w:trPr>
          <w:jc w:val="center"/>
        </w:trPr>
        <w:tc>
          <w:tcPr>
            <w:tcW w:w="2347" w:type="dxa"/>
          </w:tcPr>
          <w:p w14:paraId="317821C9" w14:textId="77777777" w:rsidR="00990D35" w:rsidRPr="00336D40" w:rsidRDefault="00990D35" w:rsidP="00052178">
            <w:pPr>
              <w:pStyle w:val="Lentelscels"/>
            </w:pPr>
          </w:p>
        </w:tc>
        <w:tc>
          <w:tcPr>
            <w:tcW w:w="2689" w:type="dxa"/>
          </w:tcPr>
          <w:p w14:paraId="68B4DF3A" w14:textId="77777777" w:rsidR="00990D35" w:rsidRPr="00336D40" w:rsidRDefault="00990D35" w:rsidP="00052178">
            <w:pPr>
              <w:pStyle w:val="Lentelscels"/>
            </w:pPr>
          </w:p>
        </w:tc>
        <w:tc>
          <w:tcPr>
            <w:tcW w:w="4036" w:type="dxa"/>
          </w:tcPr>
          <w:p w14:paraId="7DE4B1A6" w14:textId="77777777" w:rsidR="00990D35" w:rsidRPr="00336D40" w:rsidRDefault="00990D35" w:rsidP="00052178">
            <w:pPr>
              <w:pStyle w:val="Lentelscels"/>
            </w:pPr>
          </w:p>
        </w:tc>
      </w:tr>
      <w:tr w:rsidR="00990D35" w:rsidRPr="00F56923" w14:paraId="495F6C49" w14:textId="77777777" w:rsidTr="0002339E">
        <w:trPr>
          <w:jc w:val="center"/>
        </w:trPr>
        <w:tc>
          <w:tcPr>
            <w:tcW w:w="2347" w:type="dxa"/>
          </w:tcPr>
          <w:p w14:paraId="52174BBC" w14:textId="77777777" w:rsidR="00990D35" w:rsidRPr="00336D40" w:rsidRDefault="00990D35" w:rsidP="00052178">
            <w:pPr>
              <w:pStyle w:val="Lentelscels"/>
            </w:pPr>
          </w:p>
        </w:tc>
        <w:tc>
          <w:tcPr>
            <w:tcW w:w="2689" w:type="dxa"/>
          </w:tcPr>
          <w:p w14:paraId="62C159BD" w14:textId="77777777" w:rsidR="00990D35" w:rsidRPr="00336D40" w:rsidRDefault="00990D35" w:rsidP="00052178">
            <w:pPr>
              <w:pStyle w:val="Lentelscels"/>
            </w:pPr>
          </w:p>
        </w:tc>
        <w:tc>
          <w:tcPr>
            <w:tcW w:w="4036" w:type="dxa"/>
          </w:tcPr>
          <w:p w14:paraId="2E9C9DD3" w14:textId="77777777" w:rsidR="00990D35" w:rsidRPr="00336D40" w:rsidRDefault="00990D35" w:rsidP="00052178">
            <w:pPr>
              <w:pStyle w:val="Lentelscels"/>
            </w:pPr>
          </w:p>
        </w:tc>
      </w:tr>
      <w:tr w:rsidR="00990D35" w:rsidRPr="00F56923" w14:paraId="5F5E62E1" w14:textId="77777777" w:rsidTr="0002339E">
        <w:trPr>
          <w:jc w:val="center"/>
        </w:trPr>
        <w:tc>
          <w:tcPr>
            <w:tcW w:w="2347" w:type="dxa"/>
          </w:tcPr>
          <w:p w14:paraId="6CCA150B" w14:textId="77777777" w:rsidR="00990D35" w:rsidRPr="00336D40" w:rsidRDefault="00990D35" w:rsidP="00052178">
            <w:pPr>
              <w:pStyle w:val="Lentelscels"/>
            </w:pPr>
          </w:p>
        </w:tc>
        <w:tc>
          <w:tcPr>
            <w:tcW w:w="2689" w:type="dxa"/>
          </w:tcPr>
          <w:p w14:paraId="1F962FC0" w14:textId="77777777" w:rsidR="00990D35" w:rsidRPr="00336D40" w:rsidRDefault="00990D35" w:rsidP="00052178">
            <w:pPr>
              <w:pStyle w:val="Lentelscels"/>
            </w:pPr>
          </w:p>
        </w:tc>
        <w:tc>
          <w:tcPr>
            <w:tcW w:w="4036" w:type="dxa"/>
          </w:tcPr>
          <w:p w14:paraId="5FB289D4" w14:textId="77777777" w:rsidR="00990D35" w:rsidRPr="00336D40" w:rsidRDefault="00990D35" w:rsidP="00052178">
            <w:pPr>
              <w:pStyle w:val="Lentelscels"/>
            </w:pPr>
          </w:p>
        </w:tc>
      </w:tr>
    </w:tbl>
    <w:p w14:paraId="43043BE9" w14:textId="77777777" w:rsidR="00990D35" w:rsidRDefault="00990D35" w:rsidP="00990D35"/>
    <w:p w14:paraId="147B423F" w14:textId="77777777" w:rsidR="00AE71E2" w:rsidRDefault="00AE71E2" w:rsidP="00990D35">
      <w:pPr>
        <w:pStyle w:val="Antrat2"/>
      </w:pPr>
      <w:bookmarkStart w:id="36" w:name="_Toc1408039"/>
      <w:r>
        <w:t>Klasių diagrama</w:t>
      </w:r>
      <w:bookmarkEnd w:id="36"/>
    </w:p>
    <w:p w14:paraId="57A9343E" w14:textId="77777777" w:rsidR="00AE71E2" w:rsidRDefault="00AE71E2" w:rsidP="00AE71E2"/>
    <w:p w14:paraId="114601B2" w14:textId="77777777" w:rsidR="00AE71E2" w:rsidRDefault="00AE71E2" w:rsidP="00AE71E2"/>
    <w:p w14:paraId="45BBD4F8" w14:textId="77777777" w:rsidR="00AE71E2" w:rsidRPr="00AE71E2" w:rsidRDefault="00AE71E2" w:rsidP="00AE71E2"/>
    <w:p w14:paraId="51E5F6A0" w14:textId="77777777" w:rsidR="00990D35" w:rsidRDefault="00990D35" w:rsidP="00990D35">
      <w:pPr>
        <w:pStyle w:val="Antrat2"/>
      </w:pPr>
      <w:bookmarkStart w:id="37" w:name="_Toc1408040"/>
      <w:r>
        <w:t>Programos vartotojo vadovas</w:t>
      </w:r>
      <w:bookmarkEnd w:id="37"/>
    </w:p>
    <w:p w14:paraId="7E332B5E" w14:textId="77777777" w:rsidR="00990D35" w:rsidRDefault="00990D35" w:rsidP="00990D35"/>
    <w:p w14:paraId="0C13ADC9" w14:textId="77777777" w:rsidR="00990D35" w:rsidRDefault="00990D35" w:rsidP="00990D35"/>
    <w:p w14:paraId="69FEBC94" w14:textId="77777777" w:rsidR="00990D35" w:rsidRPr="00844988" w:rsidRDefault="00990D35" w:rsidP="00990D35"/>
    <w:p w14:paraId="6C955B52" w14:textId="77777777" w:rsidR="00990D35" w:rsidRPr="00844988" w:rsidRDefault="00990D35" w:rsidP="00990D35">
      <w:pPr>
        <w:pStyle w:val="Antrat2"/>
      </w:pPr>
      <w:bookmarkStart w:id="38" w:name="_Toc1408041"/>
      <w:r w:rsidRPr="00844988">
        <w:t>Programos tekstas</w:t>
      </w:r>
      <w:bookmarkEnd w:id="38"/>
    </w:p>
    <w:p w14:paraId="38DD45A9" w14:textId="77777777" w:rsidR="00990D35" w:rsidRDefault="00990D35" w:rsidP="00990D35">
      <w:pPr>
        <w:pStyle w:val="Programostekstas"/>
      </w:pPr>
    </w:p>
    <w:p w14:paraId="1BC63B64" w14:textId="77777777" w:rsidR="00990D35" w:rsidRDefault="00990D35" w:rsidP="00990D35">
      <w:pPr>
        <w:pStyle w:val="Programostekstas"/>
      </w:pPr>
    </w:p>
    <w:p w14:paraId="1EE11A63" w14:textId="77777777" w:rsidR="00990D35" w:rsidRPr="00844988" w:rsidRDefault="00990D35" w:rsidP="00990D35">
      <w:pPr>
        <w:pStyle w:val="Programostekstas"/>
      </w:pPr>
    </w:p>
    <w:p w14:paraId="3CBDFE23" w14:textId="77777777" w:rsidR="00990D35" w:rsidRPr="00844988" w:rsidRDefault="00990D35" w:rsidP="00990D35">
      <w:pPr>
        <w:pStyle w:val="Antrat2"/>
      </w:pPr>
      <w:bookmarkStart w:id="39" w:name="_Toc1408042"/>
      <w:r w:rsidRPr="00844988">
        <w:t>Pradiniai duomenys ir rezultatai</w:t>
      </w:r>
      <w:bookmarkEnd w:id="39"/>
    </w:p>
    <w:p w14:paraId="5FCB6B11" w14:textId="77777777" w:rsidR="00990D35" w:rsidRDefault="00990D35" w:rsidP="00990D35">
      <w:pPr>
        <w:pStyle w:val="Programostekstas"/>
      </w:pPr>
    </w:p>
    <w:p w14:paraId="19D749AA" w14:textId="77777777" w:rsidR="00990D35" w:rsidRDefault="00990D35" w:rsidP="00990D35">
      <w:pPr>
        <w:pStyle w:val="Programostekstas"/>
      </w:pPr>
    </w:p>
    <w:p w14:paraId="7331B41B" w14:textId="77777777" w:rsidR="00990D35" w:rsidRDefault="00990D35" w:rsidP="00990D35">
      <w:pPr>
        <w:pStyle w:val="Programostekstas"/>
      </w:pPr>
    </w:p>
    <w:p w14:paraId="54D7563C" w14:textId="77777777" w:rsidR="00552B41" w:rsidRDefault="00552B41" w:rsidP="00552B41">
      <w:pPr>
        <w:pStyle w:val="Antrat2"/>
      </w:pPr>
      <w:bookmarkStart w:id="40" w:name="_Toc1408043"/>
      <w:r>
        <w:t>Dėstytojo pastabos</w:t>
      </w:r>
      <w:bookmarkEnd w:id="40"/>
    </w:p>
    <w:p w14:paraId="64142153" w14:textId="77777777" w:rsidR="00552B41" w:rsidRDefault="00552B41" w:rsidP="00552B41"/>
    <w:p w14:paraId="734F4BB6" w14:textId="77777777" w:rsidR="00552B41" w:rsidRDefault="00552B41" w:rsidP="00552B41"/>
    <w:p w14:paraId="441867CC" w14:textId="77777777" w:rsidR="00552B41" w:rsidRPr="00552B41" w:rsidRDefault="00552B41" w:rsidP="00552B41"/>
    <w:p w14:paraId="7752DF7D" w14:textId="77777777" w:rsidR="00AB7416" w:rsidRPr="0015714D" w:rsidRDefault="00AB7416" w:rsidP="000D7125">
      <w:pPr>
        <w:pStyle w:val="Antrat1"/>
      </w:pPr>
      <w:r>
        <w:br w:type="page"/>
      </w:r>
      <w:bookmarkStart w:id="41" w:name="_Toc1408044"/>
      <w:r w:rsidR="00D02DD4">
        <w:lastRenderedPageBreak/>
        <w:t>Deklaratyvusis programavimas</w:t>
      </w:r>
      <w:r w:rsidR="000D7125" w:rsidRPr="000D7125">
        <w:t xml:space="preserve"> </w:t>
      </w:r>
      <w:r w:rsidRPr="0015714D">
        <w:t>(L</w:t>
      </w:r>
      <w:r w:rsidR="00C25271">
        <w:t>5</w:t>
      </w:r>
      <w:r w:rsidRPr="0015714D">
        <w:t>)</w:t>
      </w:r>
      <w:bookmarkEnd w:id="41"/>
    </w:p>
    <w:p w14:paraId="4154AB35" w14:textId="77777777" w:rsidR="00990D35" w:rsidRPr="00844988" w:rsidRDefault="00990D35" w:rsidP="00990D35">
      <w:pPr>
        <w:pStyle w:val="Antrat2"/>
      </w:pPr>
      <w:bookmarkStart w:id="42" w:name="_Toc1408045"/>
      <w:r w:rsidRPr="00844988">
        <w:t>Darb</w:t>
      </w:r>
      <w:r w:rsidRPr="00C87140">
        <w:t>o</w:t>
      </w:r>
      <w:r w:rsidRPr="00844988">
        <w:t xml:space="preserve"> užduotis</w:t>
      </w:r>
      <w:bookmarkEnd w:id="42"/>
    </w:p>
    <w:p w14:paraId="6838E033" w14:textId="77777777" w:rsidR="00990D35" w:rsidRDefault="00990D35" w:rsidP="00990D35"/>
    <w:p w14:paraId="68FDFD76" w14:textId="77777777" w:rsidR="00990D35" w:rsidRDefault="00990D35" w:rsidP="00990D35"/>
    <w:p w14:paraId="72F17826" w14:textId="77777777" w:rsidR="00990D35" w:rsidRDefault="00990D35" w:rsidP="00990D35"/>
    <w:p w14:paraId="349B334E" w14:textId="77777777" w:rsidR="00990D35" w:rsidRDefault="00990D35" w:rsidP="00990D35">
      <w:pPr>
        <w:pStyle w:val="Antrat2"/>
      </w:pPr>
      <w:bookmarkStart w:id="43" w:name="_Toc1408046"/>
      <w:r>
        <w:t>Grafinės vartotojo sąsajos schema</w:t>
      </w:r>
      <w:bookmarkEnd w:id="43"/>
    </w:p>
    <w:p w14:paraId="410C0796" w14:textId="77777777" w:rsidR="00990D35" w:rsidRDefault="00990D35" w:rsidP="00990D35"/>
    <w:p w14:paraId="058BCD94" w14:textId="77777777" w:rsidR="00990D35" w:rsidRDefault="00990D35" w:rsidP="00990D35"/>
    <w:p w14:paraId="5F5A5033" w14:textId="77777777" w:rsidR="00990D35" w:rsidRDefault="00990D35" w:rsidP="00990D35"/>
    <w:p w14:paraId="26C39F87" w14:textId="77777777" w:rsidR="00990D35" w:rsidRDefault="00990D35" w:rsidP="00990D35">
      <w:pPr>
        <w:pStyle w:val="Antrat2"/>
      </w:pPr>
      <w:bookmarkStart w:id="44" w:name="_Toc1408047"/>
      <w:r>
        <w:t>Sąsajoje panaudotų komponentų keičiamos savybės</w:t>
      </w:r>
      <w:bookmarkEnd w:id="44"/>
    </w:p>
    <w:p w14:paraId="39CBC035" w14:textId="77777777" w:rsidR="00990D35" w:rsidRDefault="00990D35" w:rsidP="00990D35"/>
    <w:p w14:paraId="589973A4" w14:textId="77777777"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14:paraId="50FE32CC" w14:textId="77777777" w:rsidTr="0002339E">
        <w:trPr>
          <w:jc w:val="center"/>
        </w:trPr>
        <w:tc>
          <w:tcPr>
            <w:tcW w:w="2347" w:type="dxa"/>
          </w:tcPr>
          <w:p w14:paraId="11F631DF" w14:textId="77777777" w:rsidR="00990D35" w:rsidRPr="00336D40" w:rsidRDefault="00990D35" w:rsidP="00052178">
            <w:pPr>
              <w:pStyle w:val="Lentelsantrat"/>
            </w:pPr>
            <w:r>
              <w:t>Komponentas</w:t>
            </w:r>
          </w:p>
        </w:tc>
        <w:tc>
          <w:tcPr>
            <w:tcW w:w="2689" w:type="dxa"/>
          </w:tcPr>
          <w:p w14:paraId="2CE402F1" w14:textId="77777777" w:rsidR="00990D35" w:rsidRPr="00336D40" w:rsidRDefault="00990D35" w:rsidP="00052178">
            <w:pPr>
              <w:pStyle w:val="Lentelsantrat"/>
            </w:pPr>
            <w:r>
              <w:t>Savybė</w:t>
            </w:r>
          </w:p>
        </w:tc>
        <w:tc>
          <w:tcPr>
            <w:tcW w:w="4036" w:type="dxa"/>
          </w:tcPr>
          <w:p w14:paraId="4251A39A" w14:textId="77777777" w:rsidR="00990D35" w:rsidRPr="00336D40" w:rsidRDefault="00990D35" w:rsidP="00052178">
            <w:pPr>
              <w:pStyle w:val="Lentelsantrat"/>
            </w:pPr>
            <w:r>
              <w:t>Reikšmė</w:t>
            </w:r>
          </w:p>
        </w:tc>
      </w:tr>
      <w:tr w:rsidR="00990D35" w:rsidRPr="00F56923" w14:paraId="2DBA87E0" w14:textId="77777777" w:rsidTr="0002339E">
        <w:trPr>
          <w:jc w:val="center"/>
        </w:trPr>
        <w:tc>
          <w:tcPr>
            <w:tcW w:w="2347" w:type="dxa"/>
          </w:tcPr>
          <w:p w14:paraId="42EF8C82" w14:textId="77777777" w:rsidR="00990D35" w:rsidRPr="00336D40" w:rsidRDefault="00990D35" w:rsidP="00052178">
            <w:pPr>
              <w:pStyle w:val="Lentelscels"/>
            </w:pPr>
          </w:p>
        </w:tc>
        <w:tc>
          <w:tcPr>
            <w:tcW w:w="2689" w:type="dxa"/>
          </w:tcPr>
          <w:p w14:paraId="7AEE2D3E" w14:textId="77777777" w:rsidR="00990D35" w:rsidRPr="00336D40" w:rsidRDefault="00990D35" w:rsidP="00052178">
            <w:pPr>
              <w:pStyle w:val="Lentelscels"/>
            </w:pPr>
          </w:p>
        </w:tc>
        <w:tc>
          <w:tcPr>
            <w:tcW w:w="4036" w:type="dxa"/>
          </w:tcPr>
          <w:p w14:paraId="1E4A9172" w14:textId="77777777" w:rsidR="00990D35" w:rsidRPr="00336D40" w:rsidRDefault="00990D35" w:rsidP="00052178">
            <w:pPr>
              <w:pStyle w:val="Lentelscels"/>
            </w:pPr>
          </w:p>
        </w:tc>
      </w:tr>
      <w:tr w:rsidR="00990D35" w:rsidRPr="00F56923" w14:paraId="40473266" w14:textId="77777777" w:rsidTr="0002339E">
        <w:trPr>
          <w:jc w:val="center"/>
        </w:trPr>
        <w:tc>
          <w:tcPr>
            <w:tcW w:w="2347" w:type="dxa"/>
          </w:tcPr>
          <w:p w14:paraId="67FB5E76" w14:textId="77777777" w:rsidR="00990D35" w:rsidRPr="00336D40" w:rsidRDefault="00990D35" w:rsidP="00052178">
            <w:pPr>
              <w:pStyle w:val="Lentelscels"/>
            </w:pPr>
          </w:p>
        </w:tc>
        <w:tc>
          <w:tcPr>
            <w:tcW w:w="2689" w:type="dxa"/>
          </w:tcPr>
          <w:p w14:paraId="3163B6A6" w14:textId="77777777" w:rsidR="00990D35" w:rsidRPr="00336D40" w:rsidRDefault="00990D35" w:rsidP="00052178">
            <w:pPr>
              <w:pStyle w:val="Lentelscels"/>
            </w:pPr>
          </w:p>
        </w:tc>
        <w:tc>
          <w:tcPr>
            <w:tcW w:w="4036" w:type="dxa"/>
          </w:tcPr>
          <w:p w14:paraId="5962D9B7" w14:textId="77777777" w:rsidR="00990D35" w:rsidRPr="00336D40" w:rsidRDefault="00990D35" w:rsidP="00052178">
            <w:pPr>
              <w:pStyle w:val="Lentelscels"/>
            </w:pPr>
          </w:p>
        </w:tc>
      </w:tr>
      <w:tr w:rsidR="00990D35" w:rsidRPr="00F56923" w14:paraId="7322B84A" w14:textId="77777777" w:rsidTr="0002339E">
        <w:trPr>
          <w:jc w:val="center"/>
        </w:trPr>
        <w:tc>
          <w:tcPr>
            <w:tcW w:w="2347" w:type="dxa"/>
          </w:tcPr>
          <w:p w14:paraId="066542A2" w14:textId="77777777" w:rsidR="00990D35" w:rsidRPr="00336D40" w:rsidRDefault="00990D35" w:rsidP="00052178">
            <w:pPr>
              <w:pStyle w:val="Lentelscels"/>
            </w:pPr>
          </w:p>
        </w:tc>
        <w:tc>
          <w:tcPr>
            <w:tcW w:w="2689" w:type="dxa"/>
          </w:tcPr>
          <w:p w14:paraId="75B9F094" w14:textId="77777777" w:rsidR="00990D35" w:rsidRPr="00336D40" w:rsidRDefault="00990D35" w:rsidP="00052178">
            <w:pPr>
              <w:pStyle w:val="Lentelscels"/>
            </w:pPr>
          </w:p>
        </w:tc>
        <w:tc>
          <w:tcPr>
            <w:tcW w:w="4036" w:type="dxa"/>
          </w:tcPr>
          <w:p w14:paraId="794F52A7" w14:textId="77777777" w:rsidR="00990D35" w:rsidRPr="00336D40" w:rsidRDefault="00990D35" w:rsidP="00052178">
            <w:pPr>
              <w:pStyle w:val="Lentelscels"/>
            </w:pPr>
          </w:p>
        </w:tc>
      </w:tr>
    </w:tbl>
    <w:p w14:paraId="1604F72E" w14:textId="77777777" w:rsidR="00990D35" w:rsidRDefault="00990D35" w:rsidP="00990D35"/>
    <w:p w14:paraId="578B62C5" w14:textId="77777777" w:rsidR="00AE71E2" w:rsidRDefault="00AE71E2" w:rsidP="00990D35">
      <w:pPr>
        <w:pStyle w:val="Antrat2"/>
      </w:pPr>
      <w:bookmarkStart w:id="45" w:name="_Toc1408048"/>
      <w:r>
        <w:t>Klasių diagrama</w:t>
      </w:r>
      <w:bookmarkEnd w:id="45"/>
    </w:p>
    <w:p w14:paraId="19590F36" w14:textId="77777777" w:rsidR="00AE71E2" w:rsidRDefault="00AE71E2" w:rsidP="00AE71E2"/>
    <w:p w14:paraId="08A956D3" w14:textId="77777777" w:rsidR="00AE71E2" w:rsidRDefault="00AE71E2" w:rsidP="00AE71E2"/>
    <w:p w14:paraId="637485B6" w14:textId="77777777" w:rsidR="00AE71E2" w:rsidRPr="00AE71E2" w:rsidRDefault="00AE71E2" w:rsidP="00AE71E2"/>
    <w:p w14:paraId="083A85A4" w14:textId="77777777" w:rsidR="00990D35" w:rsidRDefault="00990D35" w:rsidP="00990D35">
      <w:pPr>
        <w:pStyle w:val="Antrat2"/>
      </w:pPr>
      <w:bookmarkStart w:id="46" w:name="_Toc1408049"/>
      <w:r>
        <w:t>Programos vartotojo vadovas</w:t>
      </w:r>
      <w:bookmarkEnd w:id="46"/>
    </w:p>
    <w:p w14:paraId="482594FB" w14:textId="77777777" w:rsidR="00990D35" w:rsidRDefault="00990D35" w:rsidP="00990D35"/>
    <w:p w14:paraId="64D1480F" w14:textId="77777777" w:rsidR="00990D35" w:rsidRDefault="00990D35" w:rsidP="00990D35"/>
    <w:p w14:paraId="4BC65059" w14:textId="77777777" w:rsidR="00990D35" w:rsidRPr="00844988" w:rsidRDefault="00990D35" w:rsidP="00990D35"/>
    <w:p w14:paraId="12054B90" w14:textId="77777777" w:rsidR="00990D35" w:rsidRPr="00844988" w:rsidRDefault="00990D35" w:rsidP="00990D35">
      <w:pPr>
        <w:pStyle w:val="Antrat2"/>
      </w:pPr>
      <w:bookmarkStart w:id="47" w:name="_Toc1408050"/>
      <w:r w:rsidRPr="00844988">
        <w:t>Programos tekstas</w:t>
      </w:r>
      <w:bookmarkEnd w:id="47"/>
    </w:p>
    <w:p w14:paraId="703095FF" w14:textId="77777777" w:rsidR="00990D35" w:rsidRDefault="00990D35" w:rsidP="00990D35">
      <w:pPr>
        <w:pStyle w:val="Programostekstas"/>
      </w:pPr>
    </w:p>
    <w:p w14:paraId="12F74ACE" w14:textId="77777777" w:rsidR="00990D35" w:rsidRDefault="00990D35" w:rsidP="00990D35">
      <w:pPr>
        <w:pStyle w:val="Programostekstas"/>
      </w:pPr>
    </w:p>
    <w:p w14:paraId="33FD7B5B" w14:textId="77777777" w:rsidR="00990D35" w:rsidRPr="00844988" w:rsidRDefault="00990D35" w:rsidP="00990D35">
      <w:pPr>
        <w:pStyle w:val="Programostekstas"/>
      </w:pPr>
    </w:p>
    <w:p w14:paraId="1E722695" w14:textId="77777777" w:rsidR="00990D35" w:rsidRPr="00844988" w:rsidRDefault="00990D35" w:rsidP="00990D35">
      <w:pPr>
        <w:pStyle w:val="Antrat2"/>
      </w:pPr>
      <w:bookmarkStart w:id="48" w:name="_Toc1408051"/>
      <w:r w:rsidRPr="00844988">
        <w:t>Pradiniai duomenys ir rezultatai</w:t>
      </w:r>
      <w:bookmarkEnd w:id="48"/>
    </w:p>
    <w:p w14:paraId="1C3ED169" w14:textId="77777777" w:rsidR="00990D35" w:rsidRDefault="00990D35" w:rsidP="00990D35">
      <w:pPr>
        <w:pStyle w:val="Programostekstas"/>
      </w:pPr>
    </w:p>
    <w:p w14:paraId="30F47439" w14:textId="77777777" w:rsidR="00990D35" w:rsidRDefault="00990D35" w:rsidP="00990D35">
      <w:pPr>
        <w:pStyle w:val="Programostekstas"/>
      </w:pPr>
    </w:p>
    <w:p w14:paraId="2D1B88B3" w14:textId="77777777" w:rsidR="00990D35" w:rsidRDefault="00990D35" w:rsidP="00990D35">
      <w:pPr>
        <w:pStyle w:val="Programostekstas"/>
      </w:pPr>
    </w:p>
    <w:p w14:paraId="1457F447" w14:textId="77777777" w:rsidR="00552B41" w:rsidRDefault="00552B41" w:rsidP="00552B41">
      <w:pPr>
        <w:pStyle w:val="Antrat2"/>
      </w:pPr>
      <w:bookmarkStart w:id="49" w:name="_Toc1408052"/>
      <w:r>
        <w:t>Dėstytojo pastabos</w:t>
      </w:r>
      <w:bookmarkEnd w:id="49"/>
    </w:p>
    <w:p w14:paraId="0D42F295" w14:textId="77777777" w:rsidR="00552B41" w:rsidRDefault="00552B41" w:rsidP="00552B41"/>
    <w:p w14:paraId="5C60E6BD" w14:textId="77777777" w:rsidR="00552B41" w:rsidRDefault="00552B41" w:rsidP="00552B41"/>
    <w:p w14:paraId="0C80CBBC" w14:textId="77777777" w:rsidR="00552B41" w:rsidRPr="00552B41" w:rsidRDefault="00552B41" w:rsidP="00552B41"/>
    <w:sectPr w:rsidR="00552B41" w:rsidRPr="00552B41"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823E1" w14:textId="77777777" w:rsidR="00DD29B5" w:rsidRDefault="00DD29B5">
      <w:r>
        <w:separator/>
      </w:r>
    </w:p>
  </w:endnote>
  <w:endnote w:type="continuationSeparator" w:id="0">
    <w:p w14:paraId="7BF0E1F2" w14:textId="77777777" w:rsidR="00DD29B5" w:rsidRDefault="00DD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C052D" w14:textId="77777777" w:rsidR="00C53047" w:rsidRDefault="00C53047" w:rsidP="00EB5168">
    <w:pPr>
      <w:pStyle w:val="Porat"/>
      <w:rPr>
        <w:rStyle w:val="Puslapionumeris"/>
      </w:rPr>
    </w:pPr>
    <w:r>
      <w:rPr>
        <w:rStyle w:val="Puslapionumeris"/>
      </w:rPr>
      <w:fldChar w:fldCharType="begin"/>
    </w:r>
    <w:r>
      <w:rPr>
        <w:rStyle w:val="Puslapionumeris"/>
      </w:rPr>
      <w:instrText xml:space="preserve">PAGE  </w:instrText>
    </w:r>
    <w:r>
      <w:rPr>
        <w:rStyle w:val="Puslapionumeris"/>
      </w:rPr>
      <w:fldChar w:fldCharType="separate"/>
    </w:r>
    <w:r w:rsidRPr="00EB5168">
      <w:rPr>
        <w:rStyle w:val="Puslapionumeris"/>
      </w:rPr>
      <w:t>1</w:t>
    </w:r>
    <w:r>
      <w:rPr>
        <w:rStyle w:val="Puslapionumeris"/>
      </w:rPr>
      <w:fldChar w:fldCharType="end"/>
    </w:r>
  </w:p>
  <w:p w14:paraId="192F867D" w14:textId="77777777" w:rsidR="00C53047" w:rsidRDefault="00C53047" w:rsidP="00EB5168">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24ECF" w14:textId="77777777" w:rsidR="00C53047" w:rsidRDefault="00C53047"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Pr>
        <w:rStyle w:val="Puslapionumeris"/>
        <w:noProof/>
      </w:rPr>
      <w:t>4</w:t>
    </w:r>
    <w:r>
      <w:rPr>
        <w:rStyle w:val="Puslapionumer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33437" w14:textId="77777777" w:rsidR="00C53047" w:rsidRDefault="00C53047" w:rsidP="00EB5168">
    <w:pPr>
      <w:pStyle w:val="Porat"/>
    </w:pPr>
    <w:r>
      <w:tab/>
    </w:r>
    <w:r>
      <w:tab/>
    </w:r>
    <w:r>
      <w:rPr>
        <w:rStyle w:val="Puslapionumeris"/>
      </w:rPr>
      <w:fldChar w:fldCharType="begin"/>
    </w:r>
    <w:r>
      <w:rPr>
        <w:rStyle w:val="Puslapionumeris"/>
      </w:rPr>
      <w:instrText xml:space="preserve"> PAGE </w:instrText>
    </w:r>
    <w:r>
      <w:rPr>
        <w:rStyle w:val="Puslapionumeris"/>
      </w:rPr>
      <w:fldChar w:fldCharType="separate"/>
    </w:r>
    <w:r>
      <w:rPr>
        <w:rStyle w:val="Puslapionumeris"/>
        <w:noProof/>
      </w:rPr>
      <w:t>3</w:t>
    </w:r>
    <w:r>
      <w:rPr>
        <w:rStyle w:val="Puslapionumer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F3AA2" w14:textId="77777777" w:rsidR="00DD29B5" w:rsidRDefault="00DD29B5">
      <w:r>
        <w:separator/>
      </w:r>
    </w:p>
  </w:footnote>
  <w:footnote w:type="continuationSeparator" w:id="0">
    <w:p w14:paraId="14AFAA62" w14:textId="77777777" w:rsidR="00DD29B5" w:rsidRDefault="00DD2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4703D" w14:textId="77777777" w:rsidR="00C53047" w:rsidRPr="00EB5168" w:rsidRDefault="00C53047" w:rsidP="00EB5168">
    <w:pPr>
      <w:pStyle w:val="Antrats"/>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Antrat1"/>
      <w:lvlText w:val="%1."/>
      <w:lvlJc w:val="left"/>
      <w:pPr>
        <w:tabs>
          <w:tab w:val="num" w:pos="1276"/>
        </w:tabs>
        <w:ind w:left="1276" w:hanging="425"/>
      </w:pPr>
      <w:rPr>
        <w:rFonts w:hint="default"/>
      </w:rPr>
    </w:lvl>
    <w:lvl w:ilvl="1">
      <w:start w:val="1"/>
      <w:numFmt w:val="decimal"/>
      <w:pStyle w:val="Antrat2"/>
      <w:lvlText w:val="%1.%2."/>
      <w:lvlJc w:val="left"/>
      <w:pPr>
        <w:tabs>
          <w:tab w:val="num" w:pos="2268"/>
        </w:tabs>
        <w:ind w:left="2268" w:hanging="566"/>
      </w:pPr>
      <w:rPr>
        <w:rFonts w:hint="default"/>
      </w:rPr>
    </w:lvl>
    <w:lvl w:ilvl="2">
      <w:start w:val="1"/>
      <w:numFmt w:val="decimal"/>
      <w:pStyle w:val="Antrat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38"/>
    <w:rsid w:val="00000825"/>
    <w:rsid w:val="0002339E"/>
    <w:rsid w:val="0003715A"/>
    <w:rsid w:val="00052178"/>
    <w:rsid w:val="000A21E0"/>
    <w:rsid w:val="000D7125"/>
    <w:rsid w:val="000F2703"/>
    <w:rsid w:val="000F7F7F"/>
    <w:rsid w:val="00100F55"/>
    <w:rsid w:val="0015714D"/>
    <w:rsid w:val="0016215D"/>
    <w:rsid w:val="001E733B"/>
    <w:rsid w:val="001F0046"/>
    <w:rsid w:val="00247643"/>
    <w:rsid w:val="00260F87"/>
    <w:rsid w:val="0026528E"/>
    <w:rsid w:val="00291C8F"/>
    <w:rsid w:val="002949A3"/>
    <w:rsid w:val="002C56BD"/>
    <w:rsid w:val="002E3EF8"/>
    <w:rsid w:val="003F1D21"/>
    <w:rsid w:val="00404E84"/>
    <w:rsid w:val="0041002E"/>
    <w:rsid w:val="0041111A"/>
    <w:rsid w:val="00415D80"/>
    <w:rsid w:val="00421252"/>
    <w:rsid w:val="004771C9"/>
    <w:rsid w:val="004965DE"/>
    <w:rsid w:val="004A6A01"/>
    <w:rsid w:val="004C3D88"/>
    <w:rsid w:val="004E181F"/>
    <w:rsid w:val="004E4DF8"/>
    <w:rsid w:val="0052026C"/>
    <w:rsid w:val="00531F74"/>
    <w:rsid w:val="00552B41"/>
    <w:rsid w:val="005908F5"/>
    <w:rsid w:val="005B13B5"/>
    <w:rsid w:val="005C73ED"/>
    <w:rsid w:val="005F283E"/>
    <w:rsid w:val="006F141F"/>
    <w:rsid w:val="007016E8"/>
    <w:rsid w:val="007855DE"/>
    <w:rsid w:val="007E6559"/>
    <w:rsid w:val="007F39F5"/>
    <w:rsid w:val="00844988"/>
    <w:rsid w:val="008E39E8"/>
    <w:rsid w:val="00932992"/>
    <w:rsid w:val="00950456"/>
    <w:rsid w:val="00953893"/>
    <w:rsid w:val="0096237A"/>
    <w:rsid w:val="00965287"/>
    <w:rsid w:val="00986944"/>
    <w:rsid w:val="00990D35"/>
    <w:rsid w:val="009F432D"/>
    <w:rsid w:val="00A049DD"/>
    <w:rsid w:val="00A6795E"/>
    <w:rsid w:val="00AB26BB"/>
    <w:rsid w:val="00AB7416"/>
    <w:rsid w:val="00AE0E37"/>
    <w:rsid w:val="00AE71E2"/>
    <w:rsid w:val="00AE7C8B"/>
    <w:rsid w:val="00AF6538"/>
    <w:rsid w:val="00B4162B"/>
    <w:rsid w:val="00B63585"/>
    <w:rsid w:val="00B72BDC"/>
    <w:rsid w:val="00BA4DB8"/>
    <w:rsid w:val="00BE7267"/>
    <w:rsid w:val="00C25271"/>
    <w:rsid w:val="00C53047"/>
    <w:rsid w:val="00C80332"/>
    <w:rsid w:val="00C87140"/>
    <w:rsid w:val="00CA347D"/>
    <w:rsid w:val="00CD58DB"/>
    <w:rsid w:val="00D02DD4"/>
    <w:rsid w:val="00D07E84"/>
    <w:rsid w:val="00D10218"/>
    <w:rsid w:val="00D168CB"/>
    <w:rsid w:val="00D253F8"/>
    <w:rsid w:val="00D560C9"/>
    <w:rsid w:val="00DB596D"/>
    <w:rsid w:val="00DD29B5"/>
    <w:rsid w:val="00E03A86"/>
    <w:rsid w:val="00E36D0E"/>
    <w:rsid w:val="00E55394"/>
    <w:rsid w:val="00E768B1"/>
    <w:rsid w:val="00E90F38"/>
    <w:rsid w:val="00EB5168"/>
    <w:rsid w:val="00F16C66"/>
    <w:rsid w:val="00F32903"/>
    <w:rsid w:val="00F45991"/>
    <w:rsid w:val="00FB27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FA128"/>
  <w15:docId w15:val="{73025FCE-68AE-4DF8-8B81-347E281B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15714D"/>
    <w:pPr>
      <w:ind w:firstLine="720"/>
      <w:jc w:val="both"/>
    </w:pPr>
    <w:rPr>
      <w:sz w:val="22"/>
      <w:lang w:eastAsia="en-US"/>
    </w:rPr>
  </w:style>
  <w:style w:type="paragraph" w:styleId="Antrat1">
    <w:name w:val="heading 1"/>
    <w:basedOn w:val="prastasis"/>
    <w:next w:val="prastasis"/>
    <w:qFormat/>
    <w:rsid w:val="00A6795E"/>
    <w:pPr>
      <w:keepNext/>
      <w:numPr>
        <w:numId w:val="33"/>
      </w:numPr>
      <w:spacing w:before="240" w:after="60"/>
      <w:outlineLvl w:val="0"/>
    </w:pPr>
    <w:rPr>
      <w:rFonts w:ascii="Arial" w:hAnsi="Arial"/>
      <w:b/>
      <w:snapToGrid w:val="0"/>
      <w:kern w:val="28"/>
      <w:sz w:val="28"/>
    </w:rPr>
  </w:style>
  <w:style w:type="paragraph" w:styleId="Antrat2">
    <w:name w:val="heading 2"/>
    <w:basedOn w:val="prastasis"/>
    <w:next w:val="prastasis"/>
    <w:link w:val="Antrat2Diagrama"/>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Antrat3">
    <w:name w:val="heading 3"/>
    <w:basedOn w:val="prastasis"/>
    <w:next w:val="prastasis"/>
    <w:qFormat/>
    <w:rsid w:val="00A6795E"/>
    <w:pPr>
      <w:keepNext/>
      <w:numPr>
        <w:ilvl w:val="2"/>
        <w:numId w:val="33"/>
      </w:numPr>
      <w:spacing w:before="240" w:after="60"/>
      <w:outlineLvl w:val="2"/>
    </w:pPr>
    <w:rPr>
      <w:rFonts w:ascii="Arial" w:hAnsi="Arial"/>
      <w:b/>
      <w:bCs/>
      <w:i/>
      <w:sz w:val="24"/>
      <w:szCs w:val="26"/>
    </w:rPr>
  </w:style>
  <w:style w:type="paragraph" w:styleId="Antrat4">
    <w:name w:val="heading 4"/>
    <w:basedOn w:val="prastasis"/>
    <w:next w:val="prastasis"/>
    <w:qFormat/>
    <w:rsid w:val="0052026C"/>
    <w:pPr>
      <w:keepNext/>
      <w:spacing w:after="120"/>
      <w:jc w:val="right"/>
      <w:outlineLvl w:val="3"/>
    </w:pPr>
    <w:rPr>
      <w:b/>
      <w:sz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rsid w:val="00EB5168"/>
    <w:pPr>
      <w:tabs>
        <w:tab w:val="center" w:pos="4153"/>
        <w:tab w:val="right" w:pos="9781"/>
      </w:tabs>
    </w:pPr>
  </w:style>
  <w:style w:type="character" w:styleId="Puslapionumeris">
    <w:name w:val="page number"/>
    <w:basedOn w:val="Numatytasispastraiposriftas"/>
    <w:semiHidden/>
  </w:style>
  <w:style w:type="paragraph" w:styleId="Antrats">
    <w:name w:val="header"/>
    <w:basedOn w:val="prastasis"/>
    <w:rsid w:val="00EB5168"/>
    <w:pPr>
      <w:tabs>
        <w:tab w:val="center" w:pos="4153"/>
        <w:tab w:val="right" w:pos="8306"/>
      </w:tabs>
    </w:pPr>
  </w:style>
  <w:style w:type="character" w:styleId="Hipersaitas">
    <w:name w:val="Hyperlink"/>
    <w:semiHidden/>
    <w:locked/>
    <w:rPr>
      <w:color w:val="0000FF"/>
      <w:u w:val="single"/>
    </w:rPr>
  </w:style>
  <w:style w:type="paragraph" w:styleId="Turinys1">
    <w:name w:val="toc 1"/>
    <w:basedOn w:val="prastasis"/>
    <w:next w:val="prastasis"/>
    <w:autoRedefine/>
    <w:uiPriority w:val="39"/>
    <w:rsid w:val="00990D35"/>
    <w:pPr>
      <w:tabs>
        <w:tab w:val="left" w:pos="567"/>
        <w:tab w:val="right" w:leader="dot" w:pos="9639"/>
      </w:tabs>
      <w:spacing w:before="120"/>
      <w:ind w:firstLine="0"/>
      <w:jc w:val="left"/>
    </w:pPr>
    <w:rPr>
      <w:b/>
      <w:sz w:val="28"/>
    </w:rPr>
  </w:style>
  <w:style w:type="paragraph" w:styleId="Turinys2">
    <w:name w:val="toc 2"/>
    <w:basedOn w:val="prastasis"/>
    <w:next w:val="prastasis"/>
    <w:autoRedefine/>
    <w:uiPriority w:val="39"/>
    <w:rsid w:val="00552B41"/>
    <w:pPr>
      <w:tabs>
        <w:tab w:val="left" w:pos="1134"/>
        <w:tab w:val="right" w:leader="dot" w:pos="9639"/>
      </w:tabs>
      <w:spacing w:before="20"/>
      <w:ind w:left="567" w:firstLine="0"/>
      <w:jc w:val="left"/>
    </w:pPr>
    <w:rPr>
      <w:sz w:val="24"/>
    </w:rPr>
  </w:style>
  <w:style w:type="paragraph" w:styleId="Turinys3">
    <w:name w:val="toc 3"/>
    <w:basedOn w:val="prastasis"/>
    <w:next w:val="prastasis"/>
    <w:autoRedefine/>
    <w:rsid w:val="000F7F7F"/>
    <w:pPr>
      <w:tabs>
        <w:tab w:val="left" w:pos="1800"/>
        <w:tab w:val="right" w:leader="dot" w:pos="9639"/>
      </w:tabs>
      <w:ind w:left="400"/>
    </w:pPr>
  </w:style>
  <w:style w:type="paragraph" w:styleId="Turinys4">
    <w:name w:val="toc 4"/>
    <w:basedOn w:val="prastasis"/>
    <w:next w:val="prastasis"/>
    <w:autoRedefine/>
    <w:semiHidden/>
    <w:pPr>
      <w:ind w:left="600"/>
    </w:pPr>
  </w:style>
  <w:style w:type="paragraph" w:styleId="Turinys5">
    <w:name w:val="toc 5"/>
    <w:basedOn w:val="prastasis"/>
    <w:next w:val="prastasis"/>
    <w:autoRedefine/>
    <w:semiHidden/>
    <w:locked/>
    <w:pPr>
      <w:ind w:left="800"/>
    </w:pPr>
  </w:style>
  <w:style w:type="paragraph" w:styleId="Turinys6">
    <w:name w:val="toc 6"/>
    <w:basedOn w:val="prastasis"/>
    <w:next w:val="prastasis"/>
    <w:autoRedefine/>
    <w:semiHidden/>
    <w:locked/>
    <w:pPr>
      <w:ind w:left="1000"/>
    </w:pPr>
  </w:style>
  <w:style w:type="paragraph" w:styleId="Turinys7">
    <w:name w:val="toc 7"/>
    <w:basedOn w:val="prastasis"/>
    <w:next w:val="prastasis"/>
    <w:autoRedefine/>
    <w:semiHidden/>
    <w:locked/>
    <w:pPr>
      <w:ind w:left="1200"/>
    </w:pPr>
  </w:style>
  <w:style w:type="paragraph" w:styleId="Turinys8">
    <w:name w:val="toc 8"/>
    <w:basedOn w:val="prastasis"/>
    <w:next w:val="prastasis"/>
    <w:autoRedefine/>
    <w:semiHidden/>
    <w:locked/>
    <w:pPr>
      <w:ind w:left="1400"/>
    </w:pPr>
  </w:style>
  <w:style w:type="paragraph" w:styleId="Turinys9">
    <w:name w:val="toc 9"/>
    <w:basedOn w:val="prastasis"/>
    <w:next w:val="prastasis"/>
    <w:autoRedefine/>
    <w:semiHidden/>
    <w:locked/>
    <w:pPr>
      <w:ind w:left="1600"/>
    </w:pPr>
  </w:style>
  <w:style w:type="character" w:customStyle="1" w:styleId="Antrat2Diagrama">
    <w:name w:val="Antraštė 2 Diagrama"/>
    <w:link w:val="Antrat2"/>
    <w:uiPriority w:val="9"/>
    <w:rsid w:val="00A6795E"/>
    <w:rPr>
      <w:rFonts w:ascii="Arial" w:hAnsi="Arial"/>
      <w:b/>
      <w:bCs/>
      <w:i/>
      <w:iCs/>
      <w:sz w:val="24"/>
      <w:szCs w:val="28"/>
      <w:lang w:val="lt-LT" w:eastAsia="en-US" w:bidi="ar-SA"/>
    </w:rPr>
  </w:style>
  <w:style w:type="character" w:customStyle="1" w:styleId="PoratDiagrama">
    <w:name w:val="Poraštė Diagrama"/>
    <w:link w:val="Porat"/>
    <w:uiPriority w:val="99"/>
    <w:rsid w:val="00EB5168"/>
    <w:rPr>
      <w:sz w:val="22"/>
      <w:lang w:val="lt-LT" w:eastAsia="en-US" w:bidi="ar-SA"/>
    </w:rPr>
  </w:style>
  <w:style w:type="paragraph" w:customStyle="1" w:styleId="Autorius">
    <w:name w:val="Autorius"/>
    <w:basedOn w:val="prastasis"/>
    <w:rsid w:val="00EB5168"/>
    <w:pPr>
      <w:tabs>
        <w:tab w:val="left" w:pos="6096"/>
      </w:tabs>
      <w:spacing w:before="120"/>
      <w:ind w:left="5387" w:firstLine="0"/>
    </w:pPr>
    <w:rPr>
      <w:sz w:val="24"/>
    </w:rPr>
  </w:style>
  <w:style w:type="paragraph" w:customStyle="1" w:styleId="Vireliouraai">
    <w:name w:val="Viršelio užrašai"/>
    <w:basedOn w:val="prastasis"/>
    <w:rsid w:val="004771C9"/>
    <w:pPr>
      <w:spacing w:after="120"/>
      <w:jc w:val="center"/>
    </w:pPr>
    <w:rPr>
      <w:rFonts w:ascii="Arial" w:hAnsi="Arial"/>
      <w:b/>
      <w:sz w:val="28"/>
    </w:rPr>
  </w:style>
  <w:style w:type="paragraph" w:customStyle="1" w:styleId="Ataskaita">
    <w:name w:val="Ataskaita"/>
    <w:basedOn w:val="prastasis"/>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prastasis"/>
    <w:rsid w:val="00531F74"/>
    <w:pPr>
      <w:ind w:firstLine="0"/>
      <w:jc w:val="left"/>
    </w:pPr>
    <w:rPr>
      <w:rFonts w:ascii="Courier New" w:hAnsi="Courier New"/>
      <w:sz w:val="20"/>
    </w:rPr>
  </w:style>
  <w:style w:type="character" w:styleId="Komentaronuoroda">
    <w:name w:val="annotation reference"/>
    <w:semiHidden/>
    <w:locked/>
    <w:rsid w:val="00A6795E"/>
    <w:rPr>
      <w:sz w:val="16"/>
      <w:szCs w:val="16"/>
    </w:rPr>
  </w:style>
  <w:style w:type="paragraph" w:styleId="Komentarotekstas">
    <w:name w:val="annotation text"/>
    <w:basedOn w:val="prastasis"/>
    <w:semiHidden/>
    <w:locked/>
    <w:rsid w:val="00A6795E"/>
    <w:rPr>
      <w:sz w:val="20"/>
    </w:rPr>
  </w:style>
  <w:style w:type="paragraph" w:styleId="Komentarotema">
    <w:name w:val="annotation subject"/>
    <w:basedOn w:val="Komentarotekstas"/>
    <w:next w:val="Komentarotekstas"/>
    <w:semiHidden/>
    <w:locked/>
    <w:rsid w:val="00A6795E"/>
    <w:rPr>
      <w:b/>
      <w:bCs/>
    </w:rPr>
  </w:style>
  <w:style w:type="paragraph" w:styleId="Debesliotekstas">
    <w:name w:val="Balloon Text"/>
    <w:basedOn w:val="prastasis"/>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t\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90111D3-BC3F-411A-A092-5EFC8E39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123_Ataskaitos_sablonas.dotx</Template>
  <TotalTime>101</TotalTime>
  <Pages>1</Pages>
  <Words>10473</Words>
  <Characters>5971</Characters>
  <Application>Microsoft Office Word</Application>
  <DocSecurity>0</DocSecurity>
  <Lines>49</Lines>
  <Paragraphs>32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KTU-Tempus</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Donatas Petrikauskas</dc:creator>
  <cp:lastModifiedBy>Donatas Petrikauskas</cp:lastModifiedBy>
  <cp:revision>6</cp:revision>
  <cp:lastPrinted>2019-02-18T16:59:00Z</cp:lastPrinted>
  <dcterms:created xsi:type="dcterms:W3CDTF">2019-02-18T15:15:00Z</dcterms:created>
  <dcterms:modified xsi:type="dcterms:W3CDTF">2019-02-18T17:02:00Z</dcterms:modified>
</cp:coreProperties>
</file>